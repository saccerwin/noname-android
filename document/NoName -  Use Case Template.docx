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r w:rsidR="00741A16">
        <w:rPr>
          <w:rFonts w:cs="Arial"/>
          <w:b/>
          <w:sz w:val="28"/>
        </w:rPr>
        <w:t>NoName - Android</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r w:rsidR="00741A16">
        <w:rPr>
          <w:rFonts w:cs="Arial"/>
          <w:b/>
          <w:sz w:val="28"/>
        </w:rPr>
        <w:t>NNA1</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r w:rsidR="00741A16">
        <w:rPr>
          <w:rFonts w:cs="Arial"/>
          <w:b/>
          <w:sz w:val="28"/>
          <w:szCs w:val="28"/>
        </w:rPr>
        <w:t>Lê Ngọc Duy</w:t>
      </w:r>
    </w:p>
    <w:p w:rsidR="00741A16"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741A16" w:rsidP="00E21961">
      <w:pPr>
        <w:pStyle w:val="Bodytext"/>
        <w:numPr>
          <w:ilvl w:val="0"/>
          <w:numId w:val="8"/>
        </w:numPr>
        <w:tabs>
          <w:tab w:val="right" w:leader="underscore" w:pos="7920"/>
        </w:tabs>
        <w:spacing w:after="360"/>
        <w:rPr>
          <w:rFonts w:cs="Arial"/>
          <w:b/>
          <w:sz w:val="28"/>
          <w:szCs w:val="28"/>
        </w:rPr>
      </w:pPr>
      <w:r>
        <w:rPr>
          <w:rFonts w:cs="Arial"/>
          <w:b/>
          <w:sz w:val="28"/>
          <w:szCs w:val="28"/>
        </w:rPr>
        <w:t>Bùi Thị Ánh Duyên</w:t>
      </w:r>
    </w:p>
    <w:p w:rsidR="00741A16" w:rsidRDefault="00741A16" w:rsidP="00E21961">
      <w:pPr>
        <w:pStyle w:val="Bodytext"/>
        <w:numPr>
          <w:ilvl w:val="0"/>
          <w:numId w:val="8"/>
        </w:numPr>
        <w:tabs>
          <w:tab w:val="right" w:leader="underscore" w:pos="7920"/>
        </w:tabs>
        <w:spacing w:after="360"/>
        <w:rPr>
          <w:rFonts w:cs="Arial"/>
          <w:b/>
          <w:sz w:val="28"/>
          <w:szCs w:val="28"/>
        </w:rPr>
      </w:pPr>
      <w:r>
        <w:rPr>
          <w:rFonts w:cs="Arial"/>
          <w:b/>
          <w:sz w:val="28"/>
          <w:szCs w:val="28"/>
        </w:rPr>
        <w:t>Nguyễn Thị Mỹ Tiến.</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555944">
        <w:rPr>
          <w:rFonts w:cs="Arial"/>
          <w:noProof/>
        </w:rPr>
        <w:t>September 18, 2016</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111CBF">
          <w:rPr>
            <w:noProof/>
            <w:webHidden/>
          </w:rPr>
          <w:t>3</w:t>
        </w:r>
        <w:r>
          <w:rPr>
            <w:noProof/>
            <w:webHidden/>
          </w:rPr>
          <w:fldChar w:fldCharType="end"/>
        </w:r>
      </w:hyperlink>
    </w:p>
    <w:p w:rsidR="004C44F8" w:rsidRDefault="00D474FC">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D474FC">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2B69BB">
          <w:rPr>
            <w:rStyle w:val="Hyperlink"/>
            <w:noProof/>
          </w:rPr>
          <w:t>Ứng dụng xe tin tức</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D474FC">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D474FC">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D474FC">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D474FC">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4C44F8" w:rsidRDefault="00D474FC">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CC66C2" w:rsidP="00A42154">
            <w:r>
              <w:t>UC 1</w:t>
            </w:r>
            <w:r w:rsidR="008B53BC">
              <w:t>.</w:t>
            </w:r>
            <w:r w:rsidR="00D40C30">
              <w:t>2.</w:t>
            </w:r>
            <w:r w:rsidR="008B53BC">
              <w:t>1</w:t>
            </w:r>
          </w:p>
        </w:tc>
        <w:tc>
          <w:tcPr>
            <w:tcW w:w="1980" w:type="dxa"/>
            <w:tcBorders>
              <w:top w:val="single" w:sz="6" w:space="0" w:color="auto"/>
            </w:tcBorders>
          </w:tcPr>
          <w:p w:rsidR="00F305F6" w:rsidRDefault="00555944" w:rsidP="00A42154">
            <w:r>
              <w:t>Khách vãng lai</w:t>
            </w:r>
          </w:p>
        </w:tc>
        <w:tc>
          <w:tcPr>
            <w:tcW w:w="6300" w:type="dxa"/>
            <w:tcBorders>
              <w:top w:val="single" w:sz="6" w:space="0" w:color="auto"/>
            </w:tcBorders>
          </w:tcPr>
          <w:p w:rsidR="00F305F6" w:rsidRDefault="00555944" w:rsidP="00A42154">
            <w:r>
              <w:t>Đăng</w:t>
            </w:r>
            <w:r w:rsidR="008B53BC">
              <w:t xml:space="preserve"> nhập.</w:t>
            </w:r>
          </w:p>
        </w:tc>
      </w:tr>
      <w:tr w:rsidR="00F305F6" w:rsidTr="00BF3061">
        <w:trPr>
          <w:trHeight w:val="289"/>
        </w:trPr>
        <w:tc>
          <w:tcPr>
            <w:tcW w:w="1458" w:type="dxa"/>
          </w:tcPr>
          <w:p w:rsidR="00F305F6" w:rsidRDefault="00CC66C2" w:rsidP="00CC66C2">
            <w:r>
              <w:t>UC 1</w:t>
            </w:r>
            <w:r w:rsidR="008B53BC">
              <w:t>.</w:t>
            </w:r>
            <w:r w:rsidR="00D40C30">
              <w:t>2.</w:t>
            </w:r>
            <w:r w:rsidR="008B53BC">
              <w:t>3</w:t>
            </w:r>
          </w:p>
        </w:tc>
        <w:tc>
          <w:tcPr>
            <w:tcW w:w="1980" w:type="dxa"/>
          </w:tcPr>
          <w:p w:rsidR="00F305F6" w:rsidRDefault="008B53BC" w:rsidP="00A42154">
            <w:r>
              <w:t>Thành viên</w:t>
            </w:r>
          </w:p>
        </w:tc>
        <w:tc>
          <w:tcPr>
            <w:tcW w:w="6300" w:type="dxa"/>
          </w:tcPr>
          <w:p w:rsidR="00F305F6" w:rsidRDefault="008B53BC" w:rsidP="00A42154">
            <w:r>
              <w:t>Thành viên đăng xuất.</w:t>
            </w:r>
          </w:p>
        </w:tc>
      </w:tr>
      <w:tr w:rsidR="008B53BC" w:rsidTr="00BF3061">
        <w:trPr>
          <w:trHeight w:val="289"/>
        </w:trPr>
        <w:tc>
          <w:tcPr>
            <w:tcW w:w="1458" w:type="dxa"/>
          </w:tcPr>
          <w:p w:rsidR="008B53BC" w:rsidRDefault="00CC66C2" w:rsidP="00A42154">
            <w:r>
              <w:t>UC 1</w:t>
            </w:r>
            <w:r w:rsidR="008B53BC">
              <w:t>.</w:t>
            </w:r>
            <w:r w:rsidR="00D40C30">
              <w:t>2.</w:t>
            </w:r>
            <w:r w:rsidR="008B53BC">
              <w:t>4</w:t>
            </w:r>
          </w:p>
        </w:tc>
        <w:tc>
          <w:tcPr>
            <w:tcW w:w="1980" w:type="dxa"/>
          </w:tcPr>
          <w:p w:rsidR="008B53BC" w:rsidRDefault="008B53BC" w:rsidP="00A42154">
            <w:r>
              <w:t>Biên tập viên</w:t>
            </w:r>
          </w:p>
        </w:tc>
        <w:tc>
          <w:tcPr>
            <w:tcW w:w="6300" w:type="dxa"/>
          </w:tcPr>
          <w:p w:rsidR="008B53BC" w:rsidRDefault="008B53BC" w:rsidP="00A42154">
            <w:r>
              <w:t>Biên tập viên đăng xuất.</w:t>
            </w:r>
          </w:p>
        </w:tc>
      </w:tr>
      <w:tr w:rsidR="008B53BC" w:rsidTr="00BF3061">
        <w:trPr>
          <w:trHeight w:val="289"/>
        </w:trPr>
        <w:tc>
          <w:tcPr>
            <w:tcW w:w="1458" w:type="dxa"/>
          </w:tcPr>
          <w:p w:rsidR="008B53BC" w:rsidRDefault="00CC66C2" w:rsidP="00A42154">
            <w:r>
              <w:t>UC 1</w:t>
            </w:r>
            <w:r w:rsidR="008B53BC">
              <w:t>.</w:t>
            </w:r>
            <w:r w:rsidR="00D40C30">
              <w:t>2.</w:t>
            </w:r>
            <w:r w:rsidR="008B53BC">
              <w:t>5</w:t>
            </w:r>
          </w:p>
        </w:tc>
        <w:tc>
          <w:tcPr>
            <w:tcW w:w="1980" w:type="dxa"/>
          </w:tcPr>
          <w:p w:rsidR="008B53BC" w:rsidRDefault="008B53BC" w:rsidP="00A42154">
            <w:r>
              <w:t>Khách vãng lai</w:t>
            </w:r>
          </w:p>
        </w:tc>
        <w:tc>
          <w:tcPr>
            <w:tcW w:w="6300" w:type="dxa"/>
          </w:tcPr>
          <w:p w:rsidR="008B53BC" w:rsidRDefault="009005ED" w:rsidP="00A42154">
            <w:r>
              <w:t>Đăng ký</w:t>
            </w:r>
            <w:r w:rsidR="00555944">
              <w:t xml:space="preserve"> thành viên</w:t>
            </w:r>
            <w:r>
              <w:t>.</w:t>
            </w:r>
          </w:p>
        </w:tc>
      </w:tr>
      <w:tr w:rsidR="00555944" w:rsidTr="00BF3061">
        <w:trPr>
          <w:trHeight w:val="289"/>
        </w:trPr>
        <w:tc>
          <w:tcPr>
            <w:tcW w:w="1458" w:type="dxa"/>
          </w:tcPr>
          <w:p w:rsidR="00555944" w:rsidRDefault="00555944" w:rsidP="00A42154">
            <w:r>
              <w:t>UC 1.2.6</w:t>
            </w:r>
          </w:p>
        </w:tc>
        <w:tc>
          <w:tcPr>
            <w:tcW w:w="1980" w:type="dxa"/>
          </w:tcPr>
          <w:p w:rsidR="00555944" w:rsidRDefault="00555944" w:rsidP="00A42154">
            <w:r>
              <w:t>Thành viên</w:t>
            </w:r>
          </w:p>
        </w:tc>
        <w:tc>
          <w:tcPr>
            <w:tcW w:w="6300" w:type="dxa"/>
          </w:tcPr>
          <w:p w:rsidR="00555944" w:rsidRDefault="00555944" w:rsidP="00A42154">
            <w:r>
              <w:t>Đăng ký biên tập viên.</w:t>
            </w:r>
          </w:p>
        </w:tc>
      </w:tr>
      <w:tr w:rsidR="008B53BC" w:rsidTr="00BF3061">
        <w:trPr>
          <w:trHeight w:val="289"/>
        </w:trPr>
        <w:tc>
          <w:tcPr>
            <w:tcW w:w="1458" w:type="dxa"/>
          </w:tcPr>
          <w:p w:rsidR="008B53BC" w:rsidRDefault="00CC66C2" w:rsidP="00A42154">
            <w:r>
              <w:t>UC 1</w:t>
            </w:r>
            <w:r w:rsidR="008B53BC">
              <w:t>.</w:t>
            </w:r>
            <w:r w:rsidR="00D40C30">
              <w:t>2.</w:t>
            </w:r>
            <w:r w:rsidR="002D7DB0">
              <w:t>7</w:t>
            </w:r>
          </w:p>
        </w:tc>
        <w:tc>
          <w:tcPr>
            <w:tcW w:w="1980" w:type="dxa"/>
          </w:tcPr>
          <w:p w:rsidR="008B53BC" w:rsidRDefault="008B53BC" w:rsidP="00A42154">
            <w:r>
              <w:t>Thành viên</w:t>
            </w:r>
          </w:p>
        </w:tc>
        <w:tc>
          <w:tcPr>
            <w:tcW w:w="6300" w:type="dxa"/>
          </w:tcPr>
          <w:p w:rsidR="008B53BC" w:rsidRDefault="008B53BC" w:rsidP="00A42154">
            <w:r>
              <w:t>Thành viên cập nhật thông tin cá nhân.</w:t>
            </w:r>
          </w:p>
        </w:tc>
      </w:tr>
      <w:tr w:rsidR="008B53BC" w:rsidTr="00BF3061">
        <w:trPr>
          <w:trHeight w:val="289"/>
        </w:trPr>
        <w:tc>
          <w:tcPr>
            <w:tcW w:w="1458" w:type="dxa"/>
          </w:tcPr>
          <w:p w:rsidR="008B53BC" w:rsidRDefault="008B53BC" w:rsidP="00A42154">
            <w:r>
              <w:t xml:space="preserve">UC </w:t>
            </w:r>
            <w:r w:rsidR="00CC66C2">
              <w:t>1</w:t>
            </w:r>
            <w:r>
              <w:t>.</w:t>
            </w:r>
            <w:r w:rsidR="00D40C30">
              <w:t>2.</w:t>
            </w:r>
            <w:r w:rsidR="002D7DB0">
              <w:t>8</w:t>
            </w:r>
          </w:p>
        </w:tc>
        <w:tc>
          <w:tcPr>
            <w:tcW w:w="1980" w:type="dxa"/>
          </w:tcPr>
          <w:p w:rsidR="008B53BC" w:rsidRDefault="008B53BC" w:rsidP="00A42154">
            <w:r>
              <w:t>Thành viên</w:t>
            </w:r>
          </w:p>
        </w:tc>
        <w:tc>
          <w:tcPr>
            <w:tcW w:w="6300" w:type="dxa"/>
          </w:tcPr>
          <w:p w:rsidR="008B53BC" w:rsidRDefault="008B53BC" w:rsidP="00A42154">
            <w:r>
              <w:t>Thành viên lấy lại password khi quên.</w:t>
            </w:r>
          </w:p>
        </w:tc>
      </w:tr>
      <w:tr w:rsidR="008B53BC" w:rsidTr="00BF3061">
        <w:trPr>
          <w:trHeight w:val="289"/>
        </w:trPr>
        <w:tc>
          <w:tcPr>
            <w:tcW w:w="1458" w:type="dxa"/>
          </w:tcPr>
          <w:p w:rsidR="008B53BC" w:rsidRDefault="00CC66C2" w:rsidP="00A42154">
            <w:r>
              <w:t>UC 1</w:t>
            </w:r>
            <w:r w:rsidR="00F003A5">
              <w:t>.</w:t>
            </w:r>
            <w:r w:rsidR="00D40C30">
              <w:t>2.</w:t>
            </w:r>
            <w:r w:rsidR="002D7DB0">
              <w:t>9</w:t>
            </w:r>
          </w:p>
        </w:tc>
        <w:tc>
          <w:tcPr>
            <w:tcW w:w="1980" w:type="dxa"/>
          </w:tcPr>
          <w:p w:rsidR="008B53BC" w:rsidRDefault="00F003A5" w:rsidP="00A42154">
            <w:r>
              <w:t>Thành viên</w:t>
            </w:r>
          </w:p>
        </w:tc>
        <w:tc>
          <w:tcPr>
            <w:tcW w:w="6300" w:type="dxa"/>
          </w:tcPr>
          <w:p w:rsidR="00F003A5" w:rsidRDefault="00F003A5" w:rsidP="00A42154">
            <w:r>
              <w:t>Thành viên đọc tin theo danh mục.</w:t>
            </w:r>
          </w:p>
        </w:tc>
      </w:tr>
      <w:tr w:rsidR="00F003A5" w:rsidTr="00BF3061">
        <w:trPr>
          <w:trHeight w:val="289"/>
        </w:trPr>
        <w:tc>
          <w:tcPr>
            <w:tcW w:w="1458" w:type="dxa"/>
          </w:tcPr>
          <w:p w:rsidR="00F003A5" w:rsidRDefault="00CC66C2" w:rsidP="00A42154">
            <w:r>
              <w:t>UC 1</w:t>
            </w:r>
            <w:r w:rsidR="00F003A5">
              <w:t>.</w:t>
            </w:r>
            <w:r w:rsidR="00D40C30">
              <w:t>2.</w:t>
            </w:r>
            <w:r w:rsidR="002D7DB0">
              <w:t>10</w:t>
            </w:r>
          </w:p>
        </w:tc>
        <w:tc>
          <w:tcPr>
            <w:tcW w:w="1980" w:type="dxa"/>
          </w:tcPr>
          <w:p w:rsidR="00F003A5" w:rsidRDefault="00F003A5" w:rsidP="00A42154">
            <w:r>
              <w:t>Khách vãng lai</w:t>
            </w:r>
          </w:p>
        </w:tc>
        <w:tc>
          <w:tcPr>
            <w:tcW w:w="6300" w:type="dxa"/>
          </w:tcPr>
          <w:p w:rsidR="00F003A5" w:rsidRDefault="00F003A5" w:rsidP="00A42154">
            <w:r>
              <w:t>Khách vãng lai đọc tin theo danh mục.</w:t>
            </w:r>
          </w:p>
        </w:tc>
      </w:tr>
      <w:tr w:rsidR="00F003A5" w:rsidTr="00BF3061">
        <w:trPr>
          <w:trHeight w:val="289"/>
        </w:trPr>
        <w:tc>
          <w:tcPr>
            <w:tcW w:w="1458" w:type="dxa"/>
          </w:tcPr>
          <w:p w:rsidR="00F003A5" w:rsidRDefault="00CC66C2" w:rsidP="00A42154">
            <w:r>
              <w:t>UC 1</w:t>
            </w:r>
            <w:r w:rsidR="00F003A5">
              <w:t>.</w:t>
            </w:r>
            <w:r w:rsidR="00D40C30">
              <w:t>2.</w:t>
            </w:r>
            <w:r w:rsidR="00F003A5">
              <w:t>1</w:t>
            </w:r>
            <w:r w:rsidR="002D7DB0">
              <w:t>1</w:t>
            </w:r>
          </w:p>
        </w:tc>
        <w:tc>
          <w:tcPr>
            <w:tcW w:w="1980" w:type="dxa"/>
          </w:tcPr>
          <w:p w:rsidR="00F003A5" w:rsidRDefault="00F003A5" w:rsidP="00A42154">
            <w:r>
              <w:t>Thành viên</w:t>
            </w:r>
          </w:p>
        </w:tc>
        <w:tc>
          <w:tcPr>
            <w:tcW w:w="6300" w:type="dxa"/>
          </w:tcPr>
          <w:p w:rsidR="00F003A5" w:rsidRDefault="00F003A5" w:rsidP="00A42154">
            <w:r>
              <w:t>Thành viên đọc tin mới.</w:t>
            </w:r>
          </w:p>
        </w:tc>
      </w:tr>
      <w:tr w:rsidR="00F003A5" w:rsidTr="00BF3061">
        <w:trPr>
          <w:trHeight w:val="289"/>
        </w:trPr>
        <w:tc>
          <w:tcPr>
            <w:tcW w:w="1458" w:type="dxa"/>
          </w:tcPr>
          <w:p w:rsidR="00F003A5" w:rsidRDefault="00CC66C2" w:rsidP="00A42154">
            <w:r>
              <w:t>UC 1</w:t>
            </w:r>
            <w:r w:rsidR="00F003A5">
              <w:t>.</w:t>
            </w:r>
            <w:r w:rsidR="00D40C30">
              <w:t>2.</w:t>
            </w:r>
            <w:r w:rsidR="00F003A5">
              <w:t>1</w:t>
            </w:r>
            <w:r w:rsidR="002D7DB0">
              <w:t>2</w:t>
            </w:r>
          </w:p>
        </w:tc>
        <w:tc>
          <w:tcPr>
            <w:tcW w:w="1980" w:type="dxa"/>
          </w:tcPr>
          <w:p w:rsidR="00F003A5" w:rsidRDefault="00F003A5" w:rsidP="00A42154">
            <w:r>
              <w:t>Khách vãng lai</w:t>
            </w:r>
          </w:p>
        </w:tc>
        <w:tc>
          <w:tcPr>
            <w:tcW w:w="6300" w:type="dxa"/>
          </w:tcPr>
          <w:p w:rsidR="00F003A5" w:rsidRDefault="00F003A5" w:rsidP="00A42154">
            <w:r>
              <w:t>Khách vãng lai đọc tin mới.</w:t>
            </w:r>
          </w:p>
        </w:tc>
      </w:tr>
      <w:tr w:rsidR="00F003A5" w:rsidTr="00BF3061">
        <w:trPr>
          <w:trHeight w:val="289"/>
        </w:trPr>
        <w:tc>
          <w:tcPr>
            <w:tcW w:w="1458" w:type="dxa"/>
          </w:tcPr>
          <w:p w:rsidR="00F003A5" w:rsidRDefault="00CC66C2" w:rsidP="00A42154">
            <w:r>
              <w:t>UC 1</w:t>
            </w:r>
            <w:r w:rsidR="00F003A5">
              <w:t>.</w:t>
            </w:r>
            <w:r w:rsidR="00D40C30">
              <w:t>2.</w:t>
            </w:r>
            <w:r w:rsidR="00F003A5">
              <w:t>1</w:t>
            </w:r>
            <w:r w:rsidR="002D7DB0">
              <w:t>3</w:t>
            </w:r>
          </w:p>
        </w:tc>
        <w:tc>
          <w:tcPr>
            <w:tcW w:w="1980" w:type="dxa"/>
          </w:tcPr>
          <w:p w:rsidR="00F003A5" w:rsidRDefault="00F003A5" w:rsidP="00A42154">
            <w:r>
              <w:t>Thành viên</w:t>
            </w:r>
          </w:p>
        </w:tc>
        <w:tc>
          <w:tcPr>
            <w:tcW w:w="6300" w:type="dxa"/>
          </w:tcPr>
          <w:p w:rsidR="00F003A5" w:rsidRDefault="00F003A5" w:rsidP="00A42154">
            <w:r>
              <w:t>Thành viên đọc tin hot.</w:t>
            </w:r>
          </w:p>
        </w:tc>
      </w:tr>
      <w:tr w:rsidR="00F003A5" w:rsidTr="00BF3061">
        <w:trPr>
          <w:trHeight w:val="289"/>
        </w:trPr>
        <w:tc>
          <w:tcPr>
            <w:tcW w:w="1458" w:type="dxa"/>
          </w:tcPr>
          <w:p w:rsidR="00F003A5" w:rsidRDefault="00CC66C2" w:rsidP="00A42154">
            <w:r>
              <w:t>UC 1</w:t>
            </w:r>
            <w:r w:rsidR="00F003A5">
              <w:t>.</w:t>
            </w:r>
            <w:r w:rsidR="00D40C30">
              <w:t>2.</w:t>
            </w:r>
            <w:r w:rsidR="00F003A5">
              <w:t>1</w:t>
            </w:r>
            <w:r w:rsidR="002D7DB0">
              <w:t>4</w:t>
            </w:r>
          </w:p>
        </w:tc>
        <w:tc>
          <w:tcPr>
            <w:tcW w:w="1980" w:type="dxa"/>
          </w:tcPr>
          <w:p w:rsidR="00F003A5" w:rsidRDefault="00F003A5" w:rsidP="00A42154">
            <w:r>
              <w:t>Khách vãng lai</w:t>
            </w:r>
          </w:p>
        </w:tc>
        <w:tc>
          <w:tcPr>
            <w:tcW w:w="6300" w:type="dxa"/>
          </w:tcPr>
          <w:p w:rsidR="00F003A5" w:rsidRDefault="00F003A5" w:rsidP="00A42154">
            <w:r>
              <w:t>Khách vãng lai đọc tin hot.</w:t>
            </w:r>
          </w:p>
        </w:tc>
      </w:tr>
      <w:tr w:rsidR="00F003A5" w:rsidTr="00BF3061">
        <w:trPr>
          <w:trHeight w:val="289"/>
        </w:trPr>
        <w:tc>
          <w:tcPr>
            <w:tcW w:w="1458" w:type="dxa"/>
          </w:tcPr>
          <w:p w:rsidR="00F003A5" w:rsidRDefault="00CC66C2" w:rsidP="00A42154">
            <w:r>
              <w:t>UC 1</w:t>
            </w:r>
            <w:r w:rsidR="00F003A5">
              <w:t>.</w:t>
            </w:r>
            <w:r w:rsidR="00D40C30">
              <w:t>2.</w:t>
            </w:r>
            <w:r w:rsidR="00F003A5">
              <w:t>1</w:t>
            </w:r>
            <w:r w:rsidR="002D7DB0">
              <w:t>5</w:t>
            </w:r>
          </w:p>
        </w:tc>
        <w:tc>
          <w:tcPr>
            <w:tcW w:w="1980" w:type="dxa"/>
          </w:tcPr>
          <w:p w:rsidR="00F003A5" w:rsidRDefault="00F003A5" w:rsidP="00A42154">
            <w:r>
              <w:t>Thành viên</w:t>
            </w:r>
          </w:p>
        </w:tc>
        <w:tc>
          <w:tcPr>
            <w:tcW w:w="6300" w:type="dxa"/>
          </w:tcPr>
          <w:p w:rsidR="00F003A5" w:rsidRDefault="00F003A5" w:rsidP="00A42154">
            <w:r>
              <w:t>Thành viên tìm kiếm bài đăng theo danh mục.</w:t>
            </w:r>
          </w:p>
        </w:tc>
      </w:tr>
      <w:tr w:rsidR="00F003A5" w:rsidTr="00BF3061">
        <w:trPr>
          <w:trHeight w:val="289"/>
        </w:trPr>
        <w:tc>
          <w:tcPr>
            <w:tcW w:w="1458" w:type="dxa"/>
          </w:tcPr>
          <w:p w:rsidR="00F003A5" w:rsidRDefault="00CC66C2" w:rsidP="00A42154">
            <w:r>
              <w:t xml:space="preserve">UC </w:t>
            </w:r>
            <w:r w:rsidR="00F003A5">
              <w:t>1.</w:t>
            </w:r>
            <w:r w:rsidR="00D40C30">
              <w:t>2.</w:t>
            </w:r>
            <w:r w:rsidR="00F003A5">
              <w:t>1</w:t>
            </w:r>
            <w:r w:rsidR="002D7DB0">
              <w:t>6</w:t>
            </w:r>
          </w:p>
        </w:tc>
        <w:tc>
          <w:tcPr>
            <w:tcW w:w="1980" w:type="dxa"/>
          </w:tcPr>
          <w:p w:rsidR="00F003A5" w:rsidRDefault="00F003A5" w:rsidP="00A42154">
            <w:r>
              <w:t>Khách vãng lai</w:t>
            </w:r>
          </w:p>
        </w:tc>
        <w:tc>
          <w:tcPr>
            <w:tcW w:w="6300" w:type="dxa"/>
          </w:tcPr>
          <w:p w:rsidR="00F003A5" w:rsidRDefault="00521E8C" w:rsidP="00A42154">
            <w:r>
              <w:t>Khách vãng lai tìm kiếm</w:t>
            </w:r>
            <w:r w:rsidR="00F003A5">
              <w:t xml:space="preserve"> bài đăng theo danh mục.</w:t>
            </w:r>
          </w:p>
        </w:tc>
      </w:tr>
      <w:tr w:rsidR="00521E8C" w:rsidTr="00BF3061">
        <w:trPr>
          <w:trHeight w:val="289"/>
        </w:trPr>
        <w:tc>
          <w:tcPr>
            <w:tcW w:w="1458" w:type="dxa"/>
          </w:tcPr>
          <w:p w:rsidR="00521E8C" w:rsidRDefault="00521E8C" w:rsidP="00A42154">
            <w:r>
              <w:t>UC 1.</w:t>
            </w:r>
            <w:r w:rsidR="00D40C30">
              <w:t>2.</w:t>
            </w:r>
            <w:r>
              <w:t>1</w:t>
            </w:r>
            <w:r w:rsidR="002D7DB0">
              <w:t>7</w:t>
            </w:r>
          </w:p>
        </w:tc>
        <w:tc>
          <w:tcPr>
            <w:tcW w:w="1980" w:type="dxa"/>
          </w:tcPr>
          <w:p w:rsidR="00521E8C" w:rsidRDefault="00521E8C" w:rsidP="00A42154">
            <w:r>
              <w:t>Thành viên</w:t>
            </w:r>
          </w:p>
        </w:tc>
        <w:tc>
          <w:tcPr>
            <w:tcW w:w="6300" w:type="dxa"/>
          </w:tcPr>
          <w:p w:rsidR="00521E8C" w:rsidRDefault="00521E8C" w:rsidP="00A42154">
            <w:r>
              <w:t>Thành viên tìm kiếm bài đăng theo tên bài đăng.</w:t>
            </w:r>
          </w:p>
        </w:tc>
      </w:tr>
      <w:tr w:rsidR="00521E8C" w:rsidTr="00BF3061">
        <w:trPr>
          <w:trHeight w:val="289"/>
        </w:trPr>
        <w:tc>
          <w:tcPr>
            <w:tcW w:w="1458" w:type="dxa"/>
          </w:tcPr>
          <w:p w:rsidR="00521E8C" w:rsidRDefault="00521E8C" w:rsidP="00A42154">
            <w:r>
              <w:t>UC 1.</w:t>
            </w:r>
            <w:r w:rsidR="00D40C30">
              <w:t>2.</w:t>
            </w:r>
            <w:r>
              <w:t>1</w:t>
            </w:r>
            <w:r w:rsidR="002D7DB0">
              <w:t>8</w:t>
            </w:r>
          </w:p>
        </w:tc>
        <w:tc>
          <w:tcPr>
            <w:tcW w:w="1980" w:type="dxa"/>
          </w:tcPr>
          <w:p w:rsidR="00521E8C" w:rsidRDefault="00521E8C" w:rsidP="00A42154">
            <w:r>
              <w:t>Khách vãng lai</w:t>
            </w:r>
          </w:p>
        </w:tc>
        <w:tc>
          <w:tcPr>
            <w:tcW w:w="6300" w:type="dxa"/>
          </w:tcPr>
          <w:p w:rsidR="00521E8C" w:rsidRDefault="00521E8C" w:rsidP="00A42154">
            <w:r>
              <w:t>Khách vãng lai tìm kiếm bài đăng theo tên bài đăng.</w:t>
            </w:r>
          </w:p>
        </w:tc>
      </w:tr>
      <w:tr w:rsidR="00521E8C" w:rsidTr="00BF3061">
        <w:trPr>
          <w:trHeight w:val="289"/>
        </w:trPr>
        <w:tc>
          <w:tcPr>
            <w:tcW w:w="1458" w:type="dxa"/>
          </w:tcPr>
          <w:p w:rsidR="00521E8C" w:rsidRDefault="00521E8C" w:rsidP="00A42154">
            <w:r>
              <w:t>UC 1.</w:t>
            </w:r>
            <w:r w:rsidR="00D40C30">
              <w:t>2.</w:t>
            </w:r>
            <w:r>
              <w:t>1</w:t>
            </w:r>
            <w:r w:rsidR="002D7DB0">
              <w:t>9</w:t>
            </w:r>
          </w:p>
        </w:tc>
        <w:tc>
          <w:tcPr>
            <w:tcW w:w="1980" w:type="dxa"/>
          </w:tcPr>
          <w:p w:rsidR="00521E8C" w:rsidRDefault="009005ED" w:rsidP="00A42154">
            <w:r>
              <w:t>Thành viên</w:t>
            </w:r>
          </w:p>
        </w:tc>
        <w:tc>
          <w:tcPr>
            <w:tcW w:w="6300" w:type="dxa"/>
          </w:tcPr>
          <w:p w:rsidR="00521E8C" w:rsidRDefault="009005ED" w:rsidP="00A42154">
            <w:r>
              <w:t xml:space="preserve">Thành viên tìm kiếm bài đăng </w:t>
            </w:r>
            <w:r w:rsidR="00E91696">
              <w:t>theo thời gian đăng bài.</w:t>
            </w:r>
          </w:p>
        </w:tc>
      </w:tr>
      <w:tr w:rsidR="00E91696" w:rsidTr="00BF3061">
        <w:trPr>
          <w:trHeight w:val="289"/>
        </w:trPr>
        <w:tc>
          <w:tcPr>
            <w:tcW w:w="1458" w:type="dxa"/>
          </w:tcPr>
          <w:p w:rsidR="00E91696" w:rsidRDefault="00E91696" w:rsidP="00A42154">
            <w:r>
              <w:t>UC 1.</w:t>
            </w:r>
            <w:r w:rsidR="00D40C30">
              <w:t>2.</w:t>
            </w:r>
            <w:r w:rsidR="002D7DB0">
              <w:t>20</w:t>
            </w:r>
          </w:p>
        </w:tc>
        <w:tc>
          <w:tcPr>
            <w:tcW w:w="1980" w:type="dxa"/>
          </w:tcPr>
          <w:p w:rsidR="00E91696" w:rsidRDefault="00A024DC" w:rsidP="00A42154">
            <w:r>
              <w:t>Khách vãng lai</w:t>
            </w:r>
          </w:p>
        </w:tc>
        <w:tc>
          <w:tcPr>
            <w:tcW w:w="6300" w:type="dxa"/>
          </w:tcPr>
          <w:p w:rsidR="00E91696" w:rsidRDefault="00A024DC" w:rsidP="00A42154">
            <w:r>
              <w:t>Khách vãng lai tìm kiếm bài đăng theo thời gian đăng bài.</w:t>
            </w:r>
          </w:p>
        </w:tc>
      </w:tr>
      <w:tr w:rsidR="00F003A5" w:rsidTr="00BF3061">
        <w:trPr>
          <w:trHeight w:val="289"/>
        </w:trPr>
        <w:tc>
          <w:tcPr>
            <w:tcW w:w="1458" w:type="dxa"/>
          </w:tcPr>
          <w:p w:rsidR="00F003A5" w:rsidRDefault="00CC66C2" w:rsidP="00A42154">
            <w:r>
              <w:t>UC 1</w:t>
            </w:r>
            <w:r w:rsidR="005F6FE4">
              <w:t>.</w:t>
            </w:r>
            <w:r w:rsidR="00D40C30">
              <w:t>2.</w:t>
            </w:r>
            <w:r w:rsidR="005F6FE4">
              <w:t>2</w:t>
            </w:r>
            <w:r w:rsidR="002D7DB0">
              <w:t>1</w:t>
            </w:r>
          </w:p>
        </w:tc>
        <w:tc>
          <w:tcPr>
            <w:tcW w:w="1980" w:type="dxa"/>
          </w:tcPr>
          <w:p w:rsidR="00F003A5" w:rsidRDefault="00F003A5" w:rsidP="00A42154">
            <w:r>
              <w:t>Thành viên</w:t>
            </w:r>
          </w:p>
        </w:tc>
        <w:tc>
          <w:tcPr>
            <w:tcW w:w="6300" w:type="dxa"/>
          </w:tcPr>
          <w:p w:rsidR="00F003A5" w:rsidRDefault="00F003A5" w:rsidP="00A42154">
            <w:r>
              <w:t>Thành viên xem các bài đăng liên quan.</w:t>
            </w:r>
          </w:p>
        </w:tc>
      </w:tr>
      <w:tr w:rsidR="00F003A5" w:rsidTr="00BF3061">
        <w:trPr>
          <w:trHeight w:val="289"/>
        </w:trPr>
        <w:tc>
          <w:tcPr>
            <w:tcW w:w="1458" w:type="dxa"/>
          </w:tcPr>
          <w:p w:rsidR="00F003A5" w:rsidRDefault="00CC66C2" w:rsidP="00A42154">
            <w:r>
              <w:t>UC 1</w:t>
            </w:r>
            <w:r w:rsidR="005F6FE4">
              <w:t>.</w:t>
            </w:r>
            <w:r w:rsidR="00D40C30">
              <w:t>2.</w:t>
            </w:r>
            <w:r w:rsidR="005F6FE4">
              <w:t>2</w:t>
            </w:r>
            <w:r w:rsidR="002D7DB0">
              <w:t>2</w:t>
            </w:r>
          </w:p>
        </w:tc>
        <w:tc>
          <w:tcPr>
            <w:tcW w:w="1980" w:type="dxa"/>
          </w:tcPr>
          <w:p w:rsidR="00F003A5" w:rsidRDefault="00A81AAA" w:rsidP="00A42154">
            <w:r>
              <w:t>Khách vãng lai</w:t>
            </w:r>
          </w:p>
        </w:tc>
        <w:tc>
          <w:tcPr>
            <w:tcW w:w="6300" w:type="dxa"/>
          </w:tcPr>
          <w:p w:rsidR="00F003A5" w:rsidRDefault="00A81AAA" w:rsidP="00A42154">
            <w:r>
              <w:t>Khách vãng lai xem các bài đăng liên quan.</w:t>
            </w:r>
          </w:p>
        </w:tc>
      </w:tr>
      <w:tr w:rsidR="00A81AAA" w:rsidTr="00BF3061">
        <w:trPr>
          <w:trHeight w:val="289"/>
        </w:trPr>
        <w:tc>
          <w:tcPr>
            <w:tcW w:w="1458" w:type="dxa"/>
          </w:tcPr>
          <w:p w:rsidR="00A81AAA" w:rsidRDefault="00CC66C2" w:rsidP="00A42154">
            <w:r>
              <w:t>UC 1</w:t>
            </w:r>
            <w:r w:rsidR="005F6FE4">
              <w:t>.</w:t>
            </w:r>
            <w:r w:rsidR="00D40C30">
              <w:t>2.</w:t>
            </w:r>
            <w:r w:rsidR="005F6FE4">
              <w:t>2</w:t>
            </w:r>
            <w:r w:rsidR="002D7DB0">
              <w:t>3</w:t>
            </w:r>
          </w:p>
        </w:tc>
        <w:tc>
          <w:tcPr>
            <w:tcW w:w="1980" w:type="dxa"/>
          </w:tcPr>
          <w:p w:rsidR="00A81AAA" w:rsidRDefault="00A81AAA" w:rsidP="00A42154">
            <w:r>
              <w:t>Thành viên</w:t>
            </w:r>
          </w:p>
        </w:tc>
        <w:tc>
          <w:tcPr>
            <w:tcW w:w="6300" w:type="dxa"/>
          </w:tcPr>
          <w:p w:rsidR="00A81AAA" w:rsidRDefault="00A81AAA" w:rsidP="00A42154">
            <w:r>
              <w:t>Thành viên đăng bình luận.</w:t>
            </w:r>
          </w:p>
        </w:tc>
      </w:tr>
      <w:tr w:rsidR="00A81AAA" w:rsidTr="00BF3061">
        <w:trPr>
          <w:trHeight w:val="289"/>
        </w:trPr>
        <w:tc>
          <w:tcPr>
            <w:tcW w:w="1458" w:type="dxa"/>
          </w:tcPr>
          <w:p w:rsidR="00A81AAA" w:rsidRDefault="00CC66C2" w:rsidP="00A42154">
            <w:r>
              <w:t>UC 1</w:t>
            </w:r>
            <w:r w:rsidR="005F6FE4">
              <w:t>.</w:t>
            </w:r>
            <w:r w:rsidR="00D40C30">
              <w:t>2.</w:t>
            </w:r>
            <w:r w:rsidR="005F6FE4">
              <w:t>2</w:t>
            </w:r>
            <w:r w:rsidR="002D7DB0">
              <w:t>4</w:t>
            </w:r>
          </w:p>
        </w:tc>
        <w:tc>
          <w:tcPr>
            <w:tcW w:w="1980" w:type="dxa"/>
          </w:tcPr>
          <w:p w:rsidR="00A81AAA" w:rsidRDefault="00A81AAA" w:rsidP="00A42154">
            <w:r>
              <w:t xml:space="preserve">Thành viên </w:t>
            </w:r>
          </w:p>
        </w:tc>
        <w:tc>
          <w:tcPr>
            <w:tcW w:w="6300" w:type="dxa"/>
          </w:tcPr>
          <w:p w:rsidR="00A81AAA" w:rsidRDefault="00A81AAA" w:rsidP="00A42154">
            <w:r>
              <w:t>Thành viên chia sẻ bài đăng (facebook, google+).</w:t>
            </w:r>
          </w:p>
        </w:tc>
      </w:tr>
      <w:tr w:rsidR="00A81AAA" w:rsidTr="00BF3061">
        <w:trPr>
          <w:trHeight w:val="289"/>
        </w:trPr>
        <w:tc>
          <w:tcPr>
            <w:tcW w:w="1458" w:type="dxa"/>
          </w:tcPr>
          <w:p w:rsidR="00A81AAA" w:rsidRDefault="00CC66C2" w:rsidP="00A42154">
            <w:r>
              <w:t>UC 1</w:t>
            </w:r>
            <w:r w:rsidR="00A81AAA">
              <w:t>.</w:t>
            </w:r>
            <w:r w:rsidR="00D40C30">
              <w:t>2.</w:t>
            </w:r>
            <w:r w:rsidR="00A81AAA">
              <w:t>2</w:t>
            </w:r>
            <w:r w:rsidR="002D7DB0">
              <w:t>5</w:t>
            </w:r>
          </w:p>
        </w:tc>
        <w:tc>
          <w:tcPr>
            <w:tcW w:w="1980" w:type="dxa"/>
          </w:tcPr>
          <w:p w:rsidR="00A81AAA" w:rsidRDefault="00A81AAA" w:rsidP="00A42154">
            <w:r>
              <w:t>Biên tập viên</w:t>
            </w:r>
          </w:p>
        </w:tc>
        <w:tc>
          <w:tcPr>
            <w:tcW w:w="6300" w:type="dxa"/>
          </w:tcPr>
          <w:p w:rsidR="00A81AAA" w:rsidRDefault="00A81AAA" w:rsidP="00A42154">
            <w:r>
              <w:t>Biên tập viên đăng bài viết.</w:t>
            </w:r>
          </w:p>
        </w:tc>
      </w:tr>
    </w:tbl>
    <w:p w:rsidR="002103D8" w:rsidRDefault="002103D8" w:rsidP="002103D8"/>
    <w:p w:rsidR="003A6D89" w:rsidRDefault="00D40C30" w:rsidP="00670215">
      <w:pPr>
        <w:pStyle w:val="Heading1"/>
        <w:rPr>
          <w:color w:val="A6A6A6"/>
        </w:rPr>
      </w:pPr>
      <w:r>
        <w:t>Ứng dụng xem tin tức.</w:t>
      </w:r>
    </w:p>
    <w:p w:rsidR="00C86C3C" w:rsidRDefault="00C86C3C" w:rsidP="00C86C3C">
      <w:pPr>
        <w:pStyle w:val="Heading2"/>
      </w:pPr>
      <w:bookmarkStart w:id="2" w:name="_Toc221528082"/>
      <w:r>
        <w:t>Feature Process Flow / Use Case Model</w:t>
      </w:r>
      <w:bookmarkEnd w:id="2"/>
    </w:p>
    <w:p w:rsidR="00C86C3C" w:rsidRDefault="00C86C3C" w:rsidP="00C86C3C">
      <w:pPr>
        <w:pStyle w:val="Heading2"/>
      </w:pPr>
      <w:bookmarkStart w:id="3" w:name="_Toc221528083"/>
      <w:r>
        <w:t>Use Case(s)</w:t>
      </w:r>
      <w:bookmarkEnd w:id="3"/>
    </w:p>
    <w:p w:rsidR="00D40C30" w:rsidRPr="00D40C30" w:rsidRDefault="00C0424B" w:rsidP="00D40C30">
      <w:pPr>
        <w:ind w:left="576"/>
        <w:rPr>
          <w:b/>
          <w:sz w:val="26"/>
          <w:szCs w:val="26"/>
        </w:rPr>
      </w:pPr>
      <w:r>
        <w:rPr>
          <w:b/>
          <w:sz w:val="26"/>
          <w:szCs w:val="26"/>
        </w:rPr>
        <w:t>1.2.1 Đ</w:t>
      </w:r>
      <w:r w:rsidR="00D40C30" w:rsidRPr="00D40C30">
        <w:rPr>
          <w:b/>
          <w:sz w:val="26"/>
          <w:szCs w:val="26"/>
        </w:rPr>
        <w:t>ăng nhập</w:t>
      </w:r>
    </w:p>
    <w:p w:rsidR="00D40C30" w:rsidRPr="00D40C30" w:rsidRDefault="00D40C30" w:rsidP="00D40C30"/>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A820CA" w:rsidRDefault="00766193" w:rsidP="006870E0">
            <w:pPr>
              <w:pStyle w:val="Hints"/>
              <w:rPr>
                <w:rFonts w:cs="Arial"/>
                <w:color w:val="auto"/>
              </w:rPr>
            </w:pPr>
            <w:r>
              <w:rPr>
                <w:rFonts w:cs="Arial"/>
                <w:color w:val="auto"/>
              </w:rPr>
              <w:t xml:space="preserve">UC </w:t>
            </w:r>
            <w:r w:rsidR="002A7590">
              <w:rPr>
                <w:rFonts w:cs="Arial"/>
                <w:color w:val="auto"/>
              </w:rPr>
              <w:t>1</w:t>
            </w:r>
            <w:r w:rsidR="00A820CA">
              <w:rPr>
                <w:rFonts w:cs="Arial"/>
                <w:color w:val="auto"/>
              </w:rPr>
              <w:t>.</w:t>
            </w:r>
            <w:r w:rsidR="00C50666">
              <w:rPr>
                <w:rFonts w:cs="Arial"/>
                <w:color w:val="auto"/>
              </w:rPr>
              <w:t>2.</w:t>
            </w:r>
            <w:r w:rsidR="00A820CA">
              <w:rPr>
                <w:rFonts w:cs="Arial"/>
                <w:color w:val="auto"/>
              </w:rPr>
              <w:t>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A820CA" w:rsidRDefault="001A01F6" w:rsidP="006870E0">
            <w:pPr>
              <w:pStyle w:val="Hints"/>
              <w:rPr>
                <w:rFonts w:cs="Arial"/>
                <w:color w:val="auto"/>
              </w:rPr>
            </w:pPr>
            <w:r>
              <w:rPr>
                <w:rFonts w:cs="Arial"/>
                <w:color w:val="auto"/>
              </w:rPr>
              <w:t>Đ</w:t>
            </w:r>
            <w:r w:rsidR="00A820CA">
              <w:rPr>
                <w:rFonts w:cs="Arial"/>
                <w:color w:val="auto"/>
              </w:rPr>
              <w:t>ăng nhập</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237A" w:rsidP="00A42154">
            <w:pPr>
              <w:rPr>
                <w:rFonts w:cs="Arial"/>
                <w:szCs w:val="20"/>
              </w:rPr>
            </w:pPr>
            <w:r>
              <w:rPr>
                <w:rFonts w:cs="Arial"/>
                <w:szCs w:val="20"/>
              </w:rPr>
              <w:t>Bùi Thị Ánh Duyên</w:t>
            </w: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237A" w:rsidP="00A42154">
            <w:pPr>
              <w:rPr>
                <w:rFonts w:cs="Arial"/>
                <w:szCs w:val="20"/>
              </w:rPr>
            </w:pPr>
            <w:r>
              <w:rPr>
                <w:rFonts w:cs="Arial"/>
                <w:szCs w:val="20"/>
              </w:rPr>
              <w:t>16/09/2016</w:t>
            </w: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A820CA" w:rsidRDefault="001A01F6" w:rsidP="00A21FFC">
            <w:pPr>
              <w:pStyle w:val="Hints"/>
              <w:rPr>
                <w:rFonts w:cs="Arial"/>
                <w:color w:val="auto"/>
              </w:rPr>
            </w:pPr>
            <w:r>
              <w:rPr>
                <w:rFonts w:cs="Arial"/>
                <w:color w:val="auto"/>
              </w:rPr>
              <w:t>Khách vãng lai</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A820CA" w:rsidRDefault="001A01F6" w:rsidP="001A01F6">
            <w:pPr>
              <w:pStyle w:val="Hints"/>
              <w:rPr>
                <w:rFonts w:cs="Arial"/>
                <w:color w:val="auto"/>
              </w:rPr>
            </w:pPr>
            <w:r>
              <w:rPr>
                <w:rFonts w:cs="Arial"/>
                <w:color w:val="auto"/>
              </w:rPr>
              <w:t>Khách vãng lai</w:t>
            </w:r>
            <w:r w:rsidR="00A820CA">
              <w:rPr>
                <w:rFonts w:cs="Arial"/>
                <w:color w:val="auto"/>
              </w:rPr>
              <w:t xml:space="preserve"> </w:t>
            </w:r>
            <w:r w:rsidR="00D2200D">
              <w:rPr>
                <w:rFonts w:cs="Arial"/>
                <w:color w:val="auto"/>
              </w:rPr>
              <w:t>truy cập</w:t>
            </w:r>
            <w:r w:rsidR="00A820CA">
              <w:rPr>
                <w:rFonts w:cs="Arial"/>
                <w:color w:val="auto"/>
              </w:rPr>
              <w:t xml:space="preserve"> vào </w:t>
            </w:r>
            <w:r w:rsidR="00B363E9">
              <w:rPr>
                <w:rFonts w:cs="Arial"/>
                <w:color w:val="auto"/>
              </w:rPr>
              <w:t>ứng dụng</w:t>
            </w:r>
            <w:r w:rsidR="00D2200D">
              <w:rPr>
                <w:rFonts w:cs="Arial"/>
                <w:color w:val="auto"/>
              </w:rPr>
              <w:t xml:space="preserve"> và</w:t>
            </w:r>
            <w:r w:rsidR="002A117C">
              <w:rPr>
                <w:rFonts w:cs="Arial"/>
                <w:color w:val="auto"/>
              </w:rPr>
              <w:t xml:space="preserve"> muốn sử dụng các chứ</w:t>
            </w:r>
            <w:r>
              <w:rPr>
                <w:rFonts w:cs="Arial"/>
                <w:color w:val="auto"/>
              </w:rPr>
              <w:t>c năng có phân quyền. Khách vãng lai</w:t>
            </w:r>
            <w:r w:rsidR="00D2200D">
              <w:rPr>
                <w:rFonts w:cs="Arial"/>
                <w:color w:val="auto"/>
              </w:rPr>
              <w:t xml:space="preserve"> dùng tài khoản </w:t>
            </w:r>
            <w:r>
              <w:rPr>
                <w:rFonts w:cs="Arial"/>
                <w:color w:val="auto"/>
              </w:rPr>
              <w:t>thành viên</w:t>
            </w:r>
            <w:r w:rsidR="00D2200D">
              <w:rPr>
                <w:rFonts w:cs="Arial"/>
                <w:color w:val="auto"/>
              </w:rPr>
              <w:t xml:space="preserve"> yêu cầu </w:t>
            </w:r>
            <w:r w:rsidR="00B363E9">
              <w:rPr>
                <w:rFonts w:cs="Arial"/>
                <w:color w:val="auto"/>
              </w:rPr>
              <w:t>hệ thống</w:t>
            </w:r>
            <w:r w:rsidR="002A117C">
              <w:rPr>
                <w:rFonts w:cs="Arial"/>
                <w:color w:val="auto"/>
              </w:rPr>
              <w:t xml:space="preserve"> </w:t>
            </w:r>
            <w:r w:rsidR="002A117C">
              <w:rPr>
                <w:rFonts w:cs="Arial"/>
                <w:color w:val="auto"/>
              </w:rPr>
              <w:lastRenderedPageBreak/>
              <w:t>cung</w:t>
            </w:r>
            <w:r w:rsidR="00D2200D">
              <w:rPr>
                <w:rFonts w:cs="Arial"/>
                <w:color w:val="auto"/>
              </w:rPr>
              <w:t xml:space="preserve"> cấp</w:t>
            </w:r>
            <w:r w:rsidR="002A117C">
              <w:rPr>
                <w:rFonts w:cs="Arial"/>
                <w:color w:val="auto"/>
              </w:rPr>
              <w:t xml:space="preserve"> phân</w:t>
            </w:r>
            <w:r w:rsidR="00D2200D">
              <w:rPr>
                <w:rFonts w:cs="Arial"/>
                <w:color w:val="auto"/>
              </w:rPr>
              <w:t xml:space="preserve"> quyền</w:t>
            </w:r>
            <w:r w:rsidR="002A117C">
              <w:rPr>
                <w:rFonts w:cs="Arial"/>
                <w:color w:val="auto"/>
              </w:rPr>
              <w:t>.</w:t>
            </w:r>
          </w:p>
        </w:tc>
      </w:tr>
      <w:tr w:rsidR="003A6D89" w:rsidRPr="00670215" w:rsidTr="00F5468C">
        <w:trPr>
          <w:trHeight w:val="327"/>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lastRenderedPageBreak/>
              <w:t>Preconditions:</w:t>
            </w:r>
          </w:p>
        </w:tc>
        <w:tc>
          <w:tcPr>
            <w:tcW w:w="7110" w:type="dxa"/>
            <w:gridSpan w:val="3"/>
          </w:tcPr>
          <w:p w:rsidR="002A117C" w:rsidRPr="00F5468C" w:rsidRDefault="0039037F" w:rsidP="00F5468C">
            <w:pPr>
              <w:pStyle w:val="Hints"/>
              <w:rPr>
                <w:rFonts w:cs="Arial"/>
                <w:b/>
                <w:color w:val="auto"/>
              </w:rPr>
            </w:pPr>
            <w:r>
              <w:rPr>
                <w:rFonts w:cs="Arial"/>
                <w:color w:val="auto"/>
              </w:rPr>
              <w:t>Khách vãng lai</w:t>
            </w:r>
            <w:r w:rsidR="002A117C">
              <w:rPr>
                <w:rFonts w:cs="Arial"/>
                <w:color w:val="auto"/>
              </w:rPr>
              <w:t xml:space="preserve"> đã đăng ký tài khoản</w:t>
            </w:r>
            <w:r>
              <w:rPr>
                <w:rFonts w:cs="Arial"/>
                <w:color w:val="auto"/>
              </w:rPr>
              <w:t xml:space="preserve"> thành viên</w:t>
            </w:r>
            <w:r w:rsidR="002A117C">
              <w:rPr>
                <w:rFonts w:cs="Arial"/>
                <w:color w:val="auto"/>
              </w:rPr>
              <w:t xml:space="preserve"> được hệ thống xác nhận.</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rsidR="00024188" w:rsidRPr="00817452" w:rsidRDefault="003E2CB7" w:rsidP="00F5468C">
            <w:pPr>
              <w:rPr>
                <w:rFonts w:cs="Arial"/>
                <w:szCs w:val="20"/>
              </w:rPr>
            </w:pPr>
            <w:r>
              <w:rPr>
                <w:rFonts w:cs="Arial"/>
                <w:szCs w:val="20"/>
              </w:rPr>
              <w:t>Khách vãng lai trở thành thành viê</w:t>
            </w:r>
            <w:r w:rsidR="00817452">
              <w:rPr>
                <w:rFonts w:cs="Arial"/>
                <w:szCs w:val="20"/>
              </w:rPr>
              <w:t xml:space="preserve">n truy cập vào </w:t>
            </w:r>
            <w:r w:rsidR="00B363E9">
              <w:rPr>
                <w:rFonts w:cs="Arial"/>
                <w:szCs w:val="20"/>
              </w:rPr>
              <w:t>ứng dụng</w:t>
            </w:r>
            <w:r w:rsidR="00817452">
              <w:rPr>
                <w:rFonts w:cs="Arial"/>
                <w:szCs w:val="20"/>
              </w:rPr>
              <w:t xml:space="preserve"> và được quyền sử dụng các chức năng của phân quyền do </w:t>
            </w:r>
            <w:r w:rsidR="00F5468C">
              <w:rPr>
                <w:rFonts w:cs="Arial"/>
                <w:szCs w:val="20"/>
              </w:rPr>
              <w:t>hệ thống</w:t>
            </w:r>
            <w:r w:rsidR="00817452">
              <w:rPr>
                <w:rFonts w:cs="Arial"/>
                <w:szCs w:val="20"/>
              </w:rPr>
              <w:t xml:space="preserve"> cung cấp.</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6D467B" w:rsidRDefault="003E2CB7" w:rsidP="00E21961">
            <w:pPr>
              <w:pStyle w:val="ListParagraph"/>
              <w:numPr>
                <w:ilvl w:val="0"/>
                <w:numId w:val="4"/>
              </w:numPr>
              <w:rPr>
                <w:rFonts w:cs="Arial"/>
                <w:szCs w:val="20"/>
              </w:rPr>
            </w:pPr>
            <w:r>
              <w:rPr>
                <w:rFonts w:cs="Arial"/>
                <w:szCs w:val="20"/>
              </w:rPr>
              <w:t>Khách vãng lai</w:t>
            </w:r>
            <w:r w:rsidR="00B363E9">
              <w:rPr>
                <w:rFonts w:cs="Arial"/>
                <w:szCs w:val="20"/>
              </w:rPr>
              <w:t xml:space="preserve"> truy cập vào ứng dụng.</w:t>
            </w:r>
          </w:p>
          <w:p w:rsidR="00B363E9" w:rsidRDefault="003E2CB7" w:rsidP="00E21961">
            <w:pPr>
              <w:pStyle w:val="ListParagraph"/>
              <w:numPr>
                <w:ilvl w:val="0"/>
                <w:numId w:val="4"/>
              </w:numPr>
              <w:rPr>
                <w:rFonts w:cs="Arial"/>
                <w:szCs w:val="20"/>
              </w:rPr>
            </w:pPr>
            <w:r>
              <w:rPr>
                <w:rFonts w:cs="Arial"/>
                <w:szCs w:val="20"/>
              </w:rPr>
              <w:t>Khách vãng lai</w:t>
            </w:r>
            <w:r w:rsidR="00B363E9">
              <w:rPr>
                <w:rFonts w:cs="Arial"/>
                <w:szCs w:val="20"/>
              </w:rPr>
              <w:t xml:space="preserve"> </w:t>
            </w:r>
            <w:r w:rsidR="00F5468C">
              <w:rPr>
                <w:rFonts w:cs="Arial"/>
                <w:szCs w:val="20"/>
              </w:rPr>
              <w:t>nhấn nút</w:t>
            </w:r>
            <w:r w:rsidR="00B363E9">
              <w:rPr>
                <w:rFonts w:cs="Arial"/>
                <w:szCs w:val="20"/>
              </w:rPr>
              <w:t xml:space="preserve"> </w:t>
            </w:r>
            <w:r w:rsidR="00F5468C">
              <w:rPr>
                <w:rFonts w:cs="Arial"/>
                <w:szCs w:val="20"/>
              </w:rPr>
              <w:t>“Login” trên giao diện.</w:t>
            </w:r>
          </w:p>
          <w:p w:rsidR="00F5468C" w:rsidRDefault="00F5468C" w:rsidP="00E21961">
            <w:pPr>
              <w:pStyle w:val="ListParagraph"/>
              <w:numPr>
                <w:ilvl w:val="0"/>
                <w:numId w:val="4"/>
              </w:numPr>
              <w:rPr>
                <w:rFonts w:cs="Arial"/>
                <w:szCs w:val="20"/>
              </w:rPr>
            </w:pPr>
            <w:r>
              <w:rPr>
                <w:rFonts w:cs="Arial"/>
                <w:szCs w:val="20"/>
              </w:rPr>
              <w:t>Ứng dụng trả lại giao diện login và yêu cầu thành viên nhập thông tin đăng nhập.</w:t>
            </w:r>
          </w:p>
          <w:p w:rsidR="00DC11FC" w:rsidRDefault="003E2CB7" w:rsidP="00E21961">
            <w:pPr>
              <w:pStyle w:val="ListParagraph"/>
              <w:numPr>
                <w:ilvl w:val="0"/>
                <w:numId w:val="4"/>
              </w:numPr>
              <w:rPr>
                <w:rFonts w:cs="Arial"/>
                <w:szCs w:val="20"/>
              </w:rPr>
            </w:pPr>
            <w:r>
              <w:rPr>
                <w:rFonts w:cs="Arial"/>
                <w:szCs w:val="20"/>
              </w:rPr>
              <w:t>Khách vãng lai</w:t>
            </w:r>
            <w:r w:rsidR="00DC11FC">
              <w:rPr>
                <w:rFonts w:cs="Arial"/>
                <w:szCs w:val="20"/>
              </w:rPr>
              <w:t xml:space="preserve"> nhập ID và password</w:t>
            </w:r>
            <w:r w:rsidR="002824E2">
              <w:rPr>
                <w:rFonts w:cs="Arial"/>
                <w:szCs w:val="20"/>
              </w:rPr>
              <w:t xml:space="preserve"> và nhấn “Login”</w:t>
            </w:r>
            <w:r w:rsidR="00DC11FC">
              <w:rPr>
                <w:rFonts w:cs="Arial"/>
                <w:szCs w:val="20"/>
              </w:rPr>
              <w:t>.</w:t>
            </w:r>
          </w:p>
          <w:p w:rsidR="00F5468C" w:rsidRDefault="00F5468C" w:rsidP="00E21961">
            <w:pPr>
              <w:pStyle w:val="ListParagraph"/>
              <w:numPr>
                <w:ilvl w:val="0"/>
                <w:numId w:val="4"/>
              </w:numPr>
              <w:rPr>
                <w:rFonts w:cs="Arial"/>
                <w:szCs w:val="20"/>
              </w:rPr>
            </w:pPr>
            <w:r>
              <w:rPr>
                <w:rFonts w:cs="Arial"/>
                <w:szCs w:val="20"/>
              </w:rPr>
              <w:t>Ứng dụng gửi thông tin nhận được về hệ thống kiểm tra.</w:t>
            </w:r>
          </w:p>
          <w:p w:rsidR="00F5468C" w:rsidRDefault="00F5468C" w:rsidP="00E21961">
            <w:pPr>
              <w:pStyle w:val="ListParagraph"/>
              <w:numPr>
                <w:ilvl w:val="0"/>
                <w:numId w:val="4"/>
              </w:numPr>
              <w:rPr>
                <w:rFonts w:cs="Arial"/>
                <w:szCs w:val="20"/>
              </w:rPr>
            </w:pPr>
            <w:r>
              <w:rPr>
                <w:rFonts w:cs="Arial"/>
                <w:szCs w:val="20"/>
              </w:rPr>
              <w:t>Hệ thống phản hồi xác nhận tài khoản và cung cấp phân quyền.</w:t>
            </w:r>
          </w:p>
          <w:p w:rsidR="00F5468C" w:rsidRDefault="00411B30" w:rsidP="00E21961">
            <w:pPr>
              <w:pStyle w:val="ListParagraph"/>
              <w:numPr>
                <w:ilvl w:val="0"/>
                <w:numId w:val="4"/>
              </w:numPr>
              <w:rPr>
                <w:rFonts w:cs="Arial"/>
                <w:szCs w:val="20"/>
              </w:rPr>
            </w:pPr>
            <w:r>
              <w:rPr>
                <w:rFonts w:cs="Arial"/>
                <w:szCs w:val="20"/>
              </w:rPr>
              <w:t>Ứng dụng nhận phản hồi từ hệ thống và cấp phiên truy cập theo phân quyền.</w:t>
            </w:r>
          </w:p>
          <w:p w:rsidR="00411B30" w:rsidRPr="00B363E9" w:rsidRDefault="00411B30" w:rsidP="00E21961">
            <w:pPr>
              <w:pStyle w:val="ListParagraph"/>
              <w:numPr>
                <w:ilvl w:val="0"/>
                <w:numId w:val="4"/>
              </w:numPr>
              <w:rPr>
                <w:rFonts w:cs="Arial"/>
                <w:szCs w:val="20"/>
              </w:rPr>
            </w:pPr>
            <w:r>
              <w:rPr>
                <w:rFonts w:cs="Arial"/>
                <w:szCs w:val="20"/>
              </w:rPr>
              <w:t>Ứng dụng trả lại giao diện trang chủ của thành viên.</w:t>
            </w:r>
          </w:p>
        </w:tc>
      </w:tr>
      <w:tr w:rsidR="003A6D89" w:rsidRPr="00670215" w:rsidTr="00C86C3C">
        <w:tc>
          <w:tcPr>
            <w:tcW w:w="2628" w:type="dxa"/>
            <w:gridSpan w:val="2"/>
          </w:tcPr>
          <w:p w:rsidR="003A6D89" w:rsidRDefault="00A820CA" w:rsidP="00A42154">
            <w:pPr>
              <w:jc w:val="right"/>
              <w:rPr>
                <w:rFonts w:cs="Arial"/>
                <w:b/>
                <w:sz w:val="22"/>
                <w:szCs w:val="22"/>
              </w:rPr>
            </w:pPr>
            <w:r>
              <w:rPr>
                <w:rFonts w:cs="Arial"/>
                <w:b/>
                <w:sz w:val="22"/>
                <w:szCs w:val="22"/>
              </w:rPr>
              <w:t>Extensions</w:t>
            </w:r>
            <w:r w:rsidR="003A6D89" w:rsidRPr="00670215">
              <w:rPr>
                <w:rFonts w:cs="Arial"/>
                <w:b/>
                <w:sz w:val="22"/>
                <w:szCs w:val="22"/>
              </w:rPr>
              <w:t>:</w:t>
            </w:r>
          </w:p>
          <w:p w:rsidR="005D7E8E" w:rsidRPr="005D7E8E" w:rsidRDefault="005D7E8E" w:rsidP="005D7E8E">
            <w:pPr>
              <w:jc w:val="right"/>
              <w:rPr>
                <w:rFonts w:cs="Arial"/>
                <w:b/>
                <w:color w:val="BFBFBF"/>
                <w:szCs w:val="20"/>
              </w:rPr>
            </w:pPr>
          </w:p>
        </w:tc>
        <w:tc>
          <w:tcPr>
            <w:tcW w:w="7110" w:type="dxa"/>
            <w:gridSpan w:val="3"/>
          </w:tcPr>
          <w:p w:rsidR="003A237A" w:rsidRDefault="00DC11FC" w:rsidP="003A237A">
            <w:pPr>
              <w:pStyle w:val="Hints"/>
              <w:tabs>
                <w:tab w:val="left" w:pos="432"/>
              </w:tabs>
              <w:rPr>
                <w:rFonts w:cs="Arial"/>
                <w:color w:val="auto"/>
              </w:rPr>
            </w:pPr>
            <w:r>
              <w:rPr>
                <w:rFonts w:cs="Arial"/>
                <w:color w:val="auto"/>
              </w:rPr>
              <w:t>4</w:t>
            </w:r>
            <w:r w:rsidR="00510F7B">
              <w:rPr>
                <w:rFonts w:cs="Arial"/>
                <w:color w:val="auto"/>
              </w:rPr>
              <w:t xml:space="preserve">a. </w:t>
            </w:r>
            <w:r>
              <w:rPr>
                <w:rFonts w:cs="Arial"/>
                <w:color w:val="auto"/>
              </w:rPr>
              <w:t>Trong bước 4</w:t>
            </w:r>
            <w:r w:rsidR="00510F7B">
              <w:rPr>
                <w:rFonts w:cs="Arial"/>
                <w:color w:val="auto"/>
              </w:rPr>
              <w:t xml:space="preserve"> của </w:t>
            </w:r>
            <w:r w:rsidR="00767733">
              <w:rPr>
                <w:rFonts w:cs="Arial"/>
                <w:color w:val="auto"/>
              </w:rPr>
              <w:t>“Normal Flow”</w:t>
            </w:r>
            <w:r w:rsidR="003E2CAB">
              <w:rPr>
                <w:rFonts w:cs="Arial"/>
                <w:color w:val="auto"/>
              </w:rPr>
              <w:t>, nếu khách vãng lai</w:t>
            </w:r>
            <w:r w:rsidR="00510F7B">
              <w:rPr>
                <w:rFonts w:cs="Arial"/>
                <w:color w:val="auto"/>
              </w:rPr>
              <w:t xml:space="preserve"> nhập thiếu ID hoặc password:</w:t>
            </w:r>
          </w:p>
          <w:p w:rsidR="00510F7B" w:rsidRDefault="009770D3" w:rsidP="009770D3">
            <w:pPr>
              <w:pStyle w:val="Hints"/>
              <w:tabs>
                <w:tab w:val="left" w:pos="432"/>
              </w:tabs>
              <w:ind w:left="360"/>
              <w:rPr>
                <w:rFonts w:cs="Arial"/>
                <w:color w:val="auto"/>
              </w:rPr>
            </w:pPr>
            <w:r>
              <w:rPr>
                <w:rFonts w:cs="Arial"/>
                <w:color w:val="auto"/>
              </w:rPr>
              <w:t xml:space="preserve">4a1. </w:t>
            </w:r>
            <w:r w:rsidR="00510F7B">
              <w:rPr>
                <w:rFonts w:cs="Arial"/>
                <w:color w:val="auto"/>
              </w:rPr>
              <w:t xml:space="preserve">Ứng dụng thông báo chưa </w:t>
            </w:r>
            <w:r w:rsidR="009A4AD6">
              <w:rPr>
                <w:rFonts w:cs="Arial"/>
                <w:color w:val="auto"/>
              </w:rPr>
              <w:t>nhập đủ thông tin đăng nhập.</w:t>
            </w:r>
          </w:p>
          <w:p w:rsidR="009A4AD6" w:rsidRDefault="009770D3" w:rsidP="009770D3">
            <w:pPr>
              <w:pStyle w:val="Hints"/>
              <w:tabs>
                <w:tab w:val="left" w:pos="432"/>
              </w:tabs>
              <w:ind w:left="360"/>
              <w:rPr>
                <w:rFonts w:cs="Arial"/>
                <w:color w:val="auto"/>
              </w:rPr>
            </w:pPr>
            <w:r>
              <w:rPr>
                <w:rFonts w:cs="Arial"/>
                <w:color w:val="auto"/>
              </w:rPr>
              <w:t xml:space="preserve">4a2. </w:t>
            </w:r>
            <w:r w:rsidR="003E2CAB">
              <w:rPr>
                <w:rFonts w:cs="Arial"/>
                <w:color w:val="auto"/>
              </w:rPr>
              <w:t>Khách vãng lai</w:t>
            </w:r>
            <w:r w:rsidR="009A4AD6">
              <w:rPr>
                <w:rFonts w:cs="Arial"/>
                <w:color w:val="auto"/>
              </w:rPr>
              <w:t xml:space="preserve"> điền thông tin còn thiếu.</w:t>
            </w:r>
          </w:p>
          <w:p w:rsidR="009A4AD6" w:rsidRDefault="009770D3" w:rsidP="009770D3">
            <w:pPr>
              <w:pStyle w:val="Hints"/>
              <w:tabs>
                <w:tab w:val="left" w:pos="432"/>
              </w:tabs>
              <w:ind w:left="360"/>
              <w:rPr>
                <w:rFonts w:cs="Arial"/>
                <w:color w:val="auto"/>
              </w:rPr>
            </w:pPr>
            <w:r>
              <w:rPr>
                <w:rFonts w:cs="Arial"/>
                <w:color w:val="auto"/>
              </w:rPr>
              <w:t xml:space="preserve">4a3. </w:t>
            </w:r>
            <w:r w:rsidR="009A4AD6">
              <w:rPr>
                <w:rFonts w:cs="Arial"/>
                <w:color w:val="auto"/>
              </w:rPr>
              <w:t>Tiếp tục bước 4.</w:t>
            </w:r>
          </w:p>
          <w:p w:rsidR="000E275F" w:rsidRDefault="000E275F" w:rsidP="000E275F">
            <w:pPr>
              <w:pStyle w:val="Hints"/>
              <w:tabs>
                <w:tab w:val="left" w:pos="432"/>
              </w:tabs>
              <w:ind w:left="720"/>
              <w:rPr>
                <w:rFonts w:cs="Arial"/>
                <w:color w:val="auto"/>
              </w:rPr>
            </w:pPr>
          </w:p>
          <w:p w:rsidR="009A4AD6" w:rsidRDefault="00DC11FC" w:rsidP="009A4AD6">
            <w:pPr>
              <w:pStyle w:val="Hints"/>
              <w:tabs>
                <w:tab w:val="left" w:pos="432"/>
              </w:tabs>
              <w:rPr>
                <w:rFonts w:cs="Arial"/>
                <w:color w:val="auto"/>
              </w:rPr>
            </w:pPr>
            <w:r>
              <w:rPr>
                <w:rFonts w:cs="Arial"/>
                <w:color w:val="auto"/>
              </w:rPr>
              <w:t>4b. Trong bước 4</w:t>
            </w:r>
            <w:r w:rsidR="009A4AD6">
              <w:rPr>
                <w:rFonts w:cs="Arial"/>
                <w:color w:val="auto"/>
              </w:rPr>
              <w:t xml:space="preserve"> của </w:t>
            </w:r>
            <w:r w:rsidR="00767733">
              <w:rPr>
                <w:rFonts w:cs="Arial"/>
                <w:color w:val="auto"/>
              </w:rPr>
              <w:t>“Normal Flow”</w:t>
            </w:r>
            <w:r w:rsidR="003E2CAB">
              <w:rPr>
                <w:rFonts w:cs="Arial"/>
                <w:color w:val="auto"/>
              </w:rPr>
              <w:t>, nếu khách vãng lai</w:t>
            </w:r>
            <w:r w:rsidR="009A4AD6">
              <w:rPr>
                <w:rFonts w:cs="Arial"/>
                <w:color w:val="auto"/>
              </w:rPr>
              <w:t xml:space="preserve"> đăng nhập bằng email:</w:t>
            </w:r>
          </w:p>
          <w:p w:rsidR="009A4AD6" w:rsidRDefault="00C65E57" w:rsidP="00C65E57">
            <w:pPr>
              <w:pStyle w:val="Hints"/>
              <w:tabs>
                <w:tab w:val="left" w:pos="432"/>
              </w:tabs>
              <w:ind w:left="360"/>
              <w:rPr>
                <w:rFonts w:cs="Arial"/>
                <w:color w:val="auto"/>
              </w:rPr>
            </w:pPr>
            <w:r>
              <w:rPr>
                <w:rFonts w:cs="Arial"/>
                <w:color w:val="auto"/>
              </w:rPr>
              <w:t xml:space="preserve">4b1. </w:t>
            </w:r>
            <w:r w:rsidR="009A4AD6">
              <w:rPr>
                <w:rFonts w:cs="Arial"/>
                <w:color w:val="auto"/>
              </w:rPr>
              <w:t xml:space="preserve">Ứng dụng </w:t>
            </w:r>
            <w:r w:rsidR="007102E3">
              <w:rPr>
                <w:rFonts w:cs="Arial"/>
                <w:color w:val="auto"/>
              </w:rPr>
              <w:t>kiểm tra định dạng email.</w:t>
            </w:r>
          </w:p>
          <w:p w:rsidR="007102E3" w:rsidRDefault="00C65E57" w:rsidP="00C65E57">
            <w:pPr>
              <w:pStyle w:val="Hints"/>
              <w:tabs>
                <w:tab w:val="left" w:pos="432"/>
              </w:tabs>
              <w:ind w:left="720"/>
              <w:rPr>
                <w:rFonts w:cs="Arial"/>
                <w:color w:val="auto"/>
              </w:rPr>
            </w:pPr>
            <w:r>
              <w:rPr>
                <w:rFonts w:cs="Arial"/>
                <w:color w:val="auto"/>
              </w:rPr>
              <w:t xml:space="preserve">4b1_i. </w:t>
            </w:r>
            <w:r w:rsidR="007102E3">
              <w:rPr>
                <w:rFonts w:cs="Arial"/>
                <w:color w:val="auto"/>
              </w:rPr>
              <w:t xml:space="preserve">Nếu email định dạng lỗi, </w:t>
            </w:r>
            <w:r w:rsidR="001D7434">
              <w:rPr>
                <w:rFonts w:cs="Arial"/>
                <w:color w:val="auto"/>
              </w:rPr>
              <w:t>quay lại bước 3</w:t>
            </w:r>
            <w:r w:rsidR="007102E3">
              <w:rPr>
                <w:rFonts w:cs="Arial"/>
                <w:color w:val="auto"/>
              </w:rPr>
              <w:t>.</w:t>
            </w:r>
          </w:p>
          <w:p w:rsidR="000E275F" w:rsidRDefault="00C65E57" w:rsidP="00C65E57">
            <w:pPr>
              <w:pStyle w:val="Hints"/>
              <w:tabs>
                <w:tab w:val="left" w:pos="432"/>
              </w:tabs>
              <w:ind w:left="720"/>
              <w:rPr>
                <w:rFonts w:cs="Arial"/>
                <w:color w:val="auto"/>
              </w:rPr>
            </w:pPr>
            <w:r>
              <w:rPr>
                <w:rFonts w:cs="Arial"/>
                <w:color w:val="auto"/>
              </w:rPr>
              <w:t xml:space="preserve">4b1_ii. </w:t>
            </w:r>
            <w:r w:rsidR="007102E3">
              <w:rPr>
                <w:rFonts w:cs="Arial"/>
                <w:color w:val="auto"/>
              </w:rPr>
              <w:t>Nếu email định dạng đúng</w:t>
            </w:r>
            <w:r w:rsidR="000E275F">
              <w:rPr>
                <w:rFonts w:cs="Arial"/>
                <w:color w:val="auto"/>
              </w:rPr>
              <w:t>, tiếp tục bước 4.</w:t>
            </w:r>
          </w:p>
          <w:p w:rsidR="00766193" w:rsidRDefault="00766193" w:rsidP="0032700A">
            <w:pPr>
              <w:pStyle w:val="Hints"/>
              <w:tabs>
                <w:tab w:val="left" w:pos="432"/>
              </w:tabs>
              <w:rPr>
                <w:rFonts w:cs="Arial"/>
                <w:color w:val="auto"/>
              </w:rPr>
            </w:pPr>
          </w:p>
          <w:p w:rsidR="00485A21" w:rsidRDefault="00766193" w:rsidP="00485A21">
            <w:pPr>
              <w:pStyle w:val="Hints"/>
              <w:tabs>
                <w:tab w:val="left" w:pos="432"/>
              </w:tabs>
              <w:rPr>
                <w:rFonts w:cs="Arial"/>
                <w:color w:val="auto"/>
              </w:rPr>
            </w:pPr>
            <w:r>
              <w:rPr>
                <w:rFonts w:cs="Arial"/>
                <w:color w:val="auto"/>
              </w:rPr>
              <w:t xml:space="preserve">6a. Trong bước 6 của </w:t>
            </w:r>
            <w:r w:rsidR="00767733">
              <w:rPr>
                <w:rFonts w:cs="Arial"/>
                <w:color w:val="auto"/>
              </w:rPr>
              <w:t>“Normal Flow”</w:t>
            </w:r>
            <w:r>
              <w:rPr>
                <w:rFonts w:cs="Arial"/>
                <w:color w:val="auto"/>
              </w:rPr>
              <w:t xml:space="preserve">, nếu </w:t>
            </w:r>
            <w:r w:rsidR="00485A21">
              <w:rPr>
                <w:rFonts w:cs="Arial"/>
                <w:color w:val="auto"/>
              </w:rPr>
              <w:t>tài khoản không tồn tại:</w:t>
            </w:r>
          </w:p>
          <w:p w:rsidR="00485A21" w:rsidRDefault="00C65E57" w:rsidP="00C65E57">
            <w:pPr>
              <w:pStyle w:val="Hints"/>
              <w:tabs>
                <w:tab w:val="left" w:pos="432"/>
              </w:tabs>
              <w:ind w:left="360"/>
              <w:rPr>
                <w:rFonts w:cs="Arial"/>
                <w:color w:val="auto"/>
              </w:rPr>
            </w:pPr>
            <w:r>
              <w:rPr>
                <w:rFonts w:cs="Arial"/>
                <w:color w:val="auto"/>
              </w:rPr>
              <w:t xml:space="preserve">6a1. </w:t>
            </w:r>
            <w:r w:rsidR="00393465">
              <w:rPr>
                <w:rFonts w:cs="Arial"/>
                <w:color w:val="auto"/>
              </w:rPr>
              <w:t>Ứng dụng thông báo và yêu cầu nhập lại.</w:t>
            </w:r>
          </w:p>
          <w:p w:rsidR="00393465" w:rsidRDefault="00C65E57" w:rsidP="00C65E57">
            <w:pPr>
              <w:pStyle w:val="Hints"/>
              <w:tabs>
                <w:tab w:val="left" w:pos="432"/>
              </w:tabs>
              <w:ind w:left="360"/>
              <w:rPr>
                <w:rFonts w:cs="Arial"/>
                <w:color w:val="auto"/>
              </w:rPr>
            </w:pPr>
            <w:r>
              <w:rPr>
                <w:rFonts w:cs="Arial"/>
                <w:color w:val="auto"/>
              </w:rPr>
              <w:t xml:space="preserve">6a2. </w:t>
            </w:r>
            <w:r w:rsidR="00393465">
              <w:rPr>
                <w:rFonts w:cs="Arial"/>
                <w:color w:val="auto"/>
              </w:rPr>
              <w:t>Tiếp tục bước 4.</w:t>
            </w:r>
          </w:p>
          <w:p w:rsidR="0032700A" w:rsidRDefault="0032700A" w:rsidP="00C65E57">
            <w:pPr>
              <w:pStyle w:val="Hints"/>
              <w:tabs>
                <w:tab w:val="left" w:pos="432"/>
              </w:tabs>
              <w:ind w:left="360"/>
              <w:rPr>
                <w:rFonts w:cs="Arial"/>
                <w:color w:val="auto"/>
              </w:rPr>
            </w:pPr>
          </w:p>
          <w:p w:rsidR="0032700A" w:rsidRDefault="0032700A" w:rsidP="0032700A">
            <w:pPr>
              <w:pStyle w:val="Hints"/>
              <w:tabs>
                <w:tab w:val="left" w:pos="432"/>
              </w:tabs>
              <w:rPr>
                <w:rFonts w:cs="Arial"/>
                <w:color w:val="auto"/>
              </w:rPr>
            </w:pPr>
            <w:r>
              <w:rPr>
                <w:rFonts w:cs="Arial"/>
                <w:color w:val="auto"/>
              </w:rPr>
              <w:t>6b. Trong bước 6</w:t>
            </w:r>
            <w:r>
              <w:rPr>
                <w:rFonts w:cs="Arial"/>
                <w:color w:val="auto"/>
              </w:rPr>
              <w:t xml:space="preserve"> của “Normal Flow”, nếu </w:t>
            </w:r>
            <w:r>
              <w:rPr>
                <w:rFonts w:cs="Arial"/>
                <w:color w:val="auto"/>
              </w:rPr>
              <w:t>tài khoản và mật khẩu không trùng khớp</w:t>
            </w:r>
            <w:r>
              <w:rPr>
                <w:rFonts w:cs="Arial"/>
                <w:color w:val="auto"/>
              </w:rPr>
              <w:t>:</w:t>
            </w:r>
          </w:p>
          <w:p w:rsidR="0032700A" w:rsidRDefault="0032700A" w:rsidP="0032700A">
            <w:pPr>
              <w:pStyle w:val="Hints"/>
              <w:tabs>
                <w:tab w:val="left" w:pos="432"/>
              </w:tabs>
              <w:ind w:left="360"/>
              <w:rPr>
                <w:rFonts w:cs="Arial"/>
                <w:color w:val="auto"/>
              </w:rPr>
            </w:pPr>
            <w:r>
              <w:rPr>
                <w:rFonts w:cs="Arial"/>
                <w:color w:val="auto"/>
              </w:rPr>
              <w:t>6b</w:t>
            </w:r>
            <w:r>
              <w:rPr>
                <w:rFonts w:cs="Arial"/>
                <w:color w:val="auto"/>
              </w:rPr>
              <w:t>1. Ứng dụng thông báo và yêu cầu nhập lại.</w:t>
            </w:r>
          </w:p>
          <w:p w:rsidR="0032700A" w:rsidRDefault="0032700A" w:rsidP="0032700A">
            <w:pPr>
              <w:pStyle w:val="Hints"/>
              <w:tabs>
                <w:tab w:val="left" w:pos="432"/>
              </w:tabs>
              <w:ind w:left="360"/>
              <w:rPr>
                <w:rFonts w:cs="Arial"/>
                <w:color w:val="auto"/>
              </w:rPr>
            </w:pPr>
            <w:r>
              <w:rPr>
                <w:rFonts w:cs="Arial"/>
                <w:color w:val="auto"/>
              </w:rPr>
              <w:t>6b</w:t>
            </w:r>
            <w:r>
              <w:rPr>
                <w:rFonts w:cs="Arial"/>
                <w:color w:val="auto"/>
              </w:rPr>
              <w:t xml:space="preserve">2. </w:t>
            </w:r>
            <w:r w:rsidR="00FB6545">
              <w:rPr>
                <w:rFonts w:cs="Arial"/>
                <w:color w:val="auto"/>
              </w:rPr>
              <w:t>Tiếp tục bước 4</w:t>
            </w:r>
            <w:r>
              <w:rPr>
                <w:rFonts w:cs="Arial"/>
                <w:color w:val="auto"/>
              </w:rPr>
              <w:t>.</w:t>
            </w:r>
          </w:p>
          <w:p w:rsidR="0032700A" w:rsidRDefault="0032700A" w:rsidP="00C65E57">
            <w:pPr>
              <w:pStyle w:val="Hints"/>
              <w:tabs>
                <w:tab w:val="left" w:pos="432"/>
              </w:tabs>
              <w:ind w:left="360"/>
              <w:rPr>
                <w:rFonts w:cs="Arial"/>
                <w:color w:val="auto"/>
              </w:rPr>
            </w:pPr>
          </w:p>
          <w:p w:rsidR="0032700A" w:rsidRDefault="0032700A" w:rsidP="0032700A">
            <w:pPr>
              <w:pStyle w:val="Hints"/>
              <w:tabs>
                <w:tab w:val="left" w:pos="432"/>
              </w:tabs>
              <w:rPr>
                <w:rFonts w:cs="Arial"/>
                <w:color w:val="auto"/>
              </w:rPr>
            </w:pPr>
            <w:r>
              <w:rPr>
                <w:rFonts w:cs="Arial"/>
                <w:color w:val="auto"/>
              </w:rPr>
              <w:t>6c. Trong bước 6</w:t>
            </w:r>
            <w:r>
              <w:rPr>
                <w:rFonts w:cs="Arial"/>
                <w:color w:val="auto"/>
              </w:rPr>
              <w:t xml:space="preserve"> của “Normal Flow”, nếu thành viên quên mật khẩu:</w:t>
            </w:r>
          </w:p>
          <w:p w:rsidR="0032700A" w:rsidRDefault="0032700A" w:rsidP="0032700A">
            <w:pPr>
              <w:pStyle w:val="Hints"/>
              <w:tabs>
                <w:tab w:val="left" w:pos="432"/>
              </w:tabs>
              <w:ind w:left="360"/>
              <w:rPr>
                <w:rFonts w:cs="Arial"/>
                <w:color w:val="auto"/>
              </w:rPr>
            </w:pPr>
            <w:r>
              <w:rPr>
                <w:rFonts w:cs="Arial"/>
                <w:color w:val="auto"/>
              </w:rPr>
              <w:t>6</w:t>
            </w:r>
            <w:r>
              <w:rPr>
                <w:rFonts w:cs="Arial"/>
                <w:color w:val="auto"/>
              </w:rPr>
              <w:t>c1. Xảy ra UC 1</w:t>
            </w:r>
            <w:r w:rsidR="001254A5">
              <w:rPr>
                <w:rFonts w:cs="Arial"/>
                <w:color w:val="auto"/>
              </w:rPr>
              <w:t>.2.8</w:t>
            </w:r>
          </w:p>
          <w:p w:rsidR="0032700A" w:rsidRDefault="0032700A" w:rsidP="0032700A">
            <w:pPr>
              <w:pStyle w:val="Hints"/>
              <w:tabs>
                <w:tab w:val="left" w:pos="432"/>
              </w:tabs>
              <w:ind w:left="360"/>
              <w:rPr>
                <w:rFonts w:cs="Arial"/>
                <w:color w:val="auto"/>
              </w:rPr>
            </w:pPr>
            <w:r>
              <w:rPr>
                <w:rFonts w:cs="Arial"/>
                <w:color w:val="auto"/>
              </w:rPr>
              <w:t>6</w:t>
            </w:r>
            <w:r>
              <w:rPr>
                <w:rFonts w:cs="Arial"/>
                <w:color w:val="auto"/>
              </w:rPr>
              <w:t>c2. Tiếp tục bước 3.</w:t>
            </w:r>
          </w:p>
          <w:p w:rsidR="0032700A" w:rsidRPr="00162D96" w:rsidRDefault="0032700A" w:rsidP="0032700A">
            <w:pPr>
              <w:pStyle w:val="Hints"/>
              <w:tabs>
                <w:tab w:val="left" w:pos="432"/>
              </w:tabs>
              <w:rPr>
                <w:rFonts w:cs="Arial"/>
                <w:color w:val="auto"/>
              </w:rPr>
            </w:pPr>
          </w:p>
          <w:p w:rsidR="005D7E8E" w:rsidRPr="006D467B" w:rsidRDefault="005D7E8E" w:rsidP="006D467B">
            <w:pPr>
              <w:pStyle w:val="Hints"/>
              <w:tabs>
                <w:tab w:val="left" w:pos="432"/>
              </w:tabs>
              <w:rPr>
                <w:rFonts w:cs="Arial"/>
                <w:color w:val="A6A6A6"/>
              </w:rPr>
            </w:pPr>
          </w:p>
        </w:tc>
      </w:tr>
      <w:tr w:rsidR="00ED67A9" w:rsidRPr="00670215" w:rsidTr="00C86C3C">
        <w:tc>
          <w:tcPr>
            <w:tcW w:w="2628" w:type="dxa"/>
            <w:gridSpan w:val="2"/>
          </w:tcPr>
          <w:p w:rsidR="00ED67A9" w:rsidRPr="00670215" w:rsidRDefault="00ED67A9" w:rsidP="00A42154">
            <w:pPr>
              <w:jc w:val="right"/>
              <w:rPr>
                <w:rFonts w:cs="Arial"/>
                <w:b/>
                <w:sz w:val="22"/>
                <w:szCs w:val="22"/>
              </w:rPr>
            </w:pPr>
            <w:r w:rsidRPr="00670215">
              <w:rPr>
                <w:rFonts w:cs="Arial"/>
                <w:b/>
                <w:sz w:val="22"/>
                <w:szCs w:val="22"/>
              </w:rPr>
              <w:t>Includes:</w:t>
            </w:r>
          </w:p>
        </w:tc>
        <w:tc>
          <w:tcPr>
            <w:tcW w:w="7110" w:type="dxa"/>
            <w:gridSpan w:val="3"/>
          </w:tcPr>
          <w:p w:rsidR="00ED67A9" w:rsidRPr="00ED67A9" w:rsidRDefault="00ED67A9" w:rsidP="00E06FA8">
            <w:pPr>
              <w:pStyle w:val="Hints"/>
              <w:rPr>
                <w:rFonts w:cs="Arial"/>
                <w:color w:val="auto"/>
              </w:rPr>
            </w:pPr>
            <w:r w:rsidRPr="00ED67A9">
              <w:rPr>
                <w:rFonts w:cs="Arial"/>
                <w:color w:val="auto"/>
              </w:rPr>
              <w:t>UC</w:t>
            </w:r>
            <w:r w:rsidR="002A7590">
              <w:rPr>
                <w:rFonts w:cs="Arial"/>
                <w:color w:val="auto"/>
              </w:rPr>
              <w:t xml:space="preserve"> 1</w:t>
            </w:r>
            <w:r>
              <w:rPr>
                <w:rFonts w:cs="Arial"/>
                <w:color w:val="auto"/>
              </w:rPr>
              <w:t>.</w:t>
            </w:r>
            <w:r w:rsidR="001254A5">
              <w:rPr>
                <w:rFonts w:cs="Arial"/>
                <w:color w:val="auto"/>
              </w:rPr>
              <w:t>2.8</w:t>
            </w:r>
            <w:bookmarkStart w:id="4" w:name="_GoBack"/>
            <w:bookmarkEnd w:id="4"/>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ED67A9" w:rsidRDefault="00415991" w:rsidP="00E06FA8">
            <w:pPr>
              <w:pStyle w:val="Hints"/>
              <w:rPr>
                <w:rFonts w:cs="Arial"/>
                <w:color w:val="auto"/>
              </w:rPr>
            </w:pPr>
            <w:r>
              <w:rPr>
                <w:rFonts w:cs="Arial"/>
                <w:color w:val="auto"/>
              </w:rPr>
              <w:t>Vài lần mỗi ngày</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3A6D89" w:rsidRPr="00ED67A9" w:rsidRDefault="003A6D89" w:rsidP="006870E0">
            <w:pPr>
              <w:pStyle w:val="Hints"/>
              <w:rPr>
                <w:rFonts w:cs="Arial"/>
                <w:color w:val="auto"/>
              </w:rPr>
            </w:pP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3A6D89" w:rsidRPr="00ED67A9" w:rsidRDefault="00415991" w:rsidP="00415991">
            <w:pPr>
              <w:pStyle w:val="Hints"/>
              <w:rPr>
                <w:rFonts w:cs="Arial"/>
                <w:color w:val="auto"/>
              </w:rPr>
            </w:pPr>
            <w:r>
              <w:rPr>
                <w:rFonts w:cs="Arial"/>
                <w:color w:val="auto"/>
              </w:rPr>
              <w:t xml:space="preserve">Độ dài tối đa của </w:t>
            </w:r>
            <w:r w:rsidR="00812EDF">
              <w:rPr>
                <w:rFonts w:cs="Arial"/>
                <w:color w:val="auto"/>
              </w:rPr>
              <w:t>password</w:t>
            </w:r>
            <w:r w:rsidR="002D5DCC">
              <w:rPr>
                <w:rFonts w:cs="Arial"/>
                <w:color w:val="auto"/>
              </w:rPr>
              <w:t xml:space="preserve"> là bao nhiêu?</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D40C30" w:rsidRDefault="00D40C30" w:rsidP="00E21961">
      <w:pPr>
        <w:pStyle w:val="Heading3"/>
        <w:numPr>
          <w:ilvl w:val="2"/>
          <w:numId w:val="9"/>
        </w:numPr>
        <w:ind w:left="630" w:hanging="90"/>
      </w:pPr>
      <w:r w:rsidRPr="00D40C30">
        <w:t xml:space="preserve">Thành viên đăng </w:t>
      </w:r>
      <w:r>
        <w:t>xuất</w:t>
      </w:r>
    </w:p>
    <w:p w:rsidR="00C50666" w:rsidRPr="00C50666" w:rsidRDefault="00C50666" w:rsidP="00C5066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50666" w:rsidRPr="00780A2C" w:rsidTr="00A804EB">
        <w:tc>
          <w:tcPr>
            <w:tcW w:w="1818" w:type="dxa"/>
            <w:tcBorders>
              <w:top w:val="single" w:sz="12"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50666" w:rsidRPr="00780A2C" w:rsidRDefault="00C50666" w:rsidP="00A804EB">
            <w:pPr>
              <w:pStyle w:val="Hints"/>
              <w:rPr>
                <w:rFonts w:cs="Arial"/>
                <w:color w:val="auto"/>
              </w:rPr>
            </w:pPr>
            <w:r>
              <w:rPr>
                <w:rFonts w:cs="Arial"/>
                <w:color w:val="auto"/>
              </w:rPr>
              <w:t>UC 1.2.3</w:t>
            </w:r>
          </w:p>
        </w:tc>
      </w:tr>
      <w:tr w:rsidR="00C50666" w:rsidRPr="00780A2C" w:rsidTr="00A804EB">
        <w:tc>
          <w:tcPr>
            <w:tcW w:w="1818"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50666" w:rsidRPr="00780A2C" w:rsidRDefault="00C50666" w:rsidP="00A804EB">
            <w:pPr>
              <w:pStyle w:val="Hints"/>
              <w:rPr>
                <w:rFonts w:cs="Arial"/>
                <w:color w:val="auto"/>
              </w:rPr>
            </w:pPr>
            <w:r>
              <w:rPr>
                <w:rFonts w:cs="Arial"/>
                <w:color w:val="auto"/>
              </w:rPr>
              <w:t>Thành viên đ</w:t>
            </w:r>
            <w:r w:rsidRPr="00780A2C">
              <w:rPr>
                <w:rFonts w:cs="Arial"/>
                <w:color w:val="auto"/>
              </w:rPr>
              <w:t>ăng xuất</w:t>
            </w:r>
            <w:r>
              <w:rPr>
                <w:rFonts w:cs="Arial"/>
                <w:color w:val="auto"/>
              </w:rPr>
              <w:t>.</w:t>
            </w:r>
          </w:p>
        </w:tc>
      </w:tr>
      <w:tr w:rsidR="00C50666" w:rsidRPr="00780A2C" w:rsidTr="00A804EB">
        <w:tc>
          <w:tcPr>
            <w:tcW w:w="1818"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Created By:</w:t>
            </w:r>
          </w:p>
        </w:tc>
        <w:tc>
          <w:tcPr>
            <w:tcW w:w="2700" w:type="dxa"/>
            <w:gridSpan w:val="2"/>
            <w:tcBorders>
              <w:top w:val="single" w:sz="6" w:space="0" w:color="auto"/>
              <w:bottom w:val="single" w:sz="6" w:space="0" w:color="auto"/>
            </w:tcBorders>
            <w:shd w:val="clear" w:color="auto" w:fill="F2F2F2"/>
          </w:tcPr>
          <w:p w:rsidR="00C50666" w:rsidRPr="00780A2C" w:rsidRDefault="00C50666" w:rsidP="00A804EB">
            <w:pPr>
              <w:rPr>
                <w:rFonts w:cs="Arial"/>
                <w:szCs w:val="20"/>
              </w:rPr>
            </w:pPr>
            <w:r w:rsidRPr="00780A2C">
              <w:rPr>
                <w:rFonts w:cs="Arial"/>
                <w:szCs w:val="20"/>
              </w:rPr>
              <w:t>Nguyễn Thị Mỹ Tiến</w:t>
            </w:r>
          </w:p>
        </w:tc>
        <w:tc>
          <w:tcPr>
            <w:tcW w:w="2160"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Last Updated By:</w:t>
            </w:r>
          </w:p>
        </w:tc>
        <w:tc>
          <w:tcPr>
            <w:tcW w:w="3060" w:type="dxa"/>
            <w:tcBorders>
              <w:top w:val="single" w:sz="6" w:space="0" w:color="auto"/>
              <w:bottom w:val="single" w:sz="6" w:space="0" w:color="auto"/>
            </w:tcBorders>
            <w:shd w:val="clear" w:color="auto" w:fill="F2F2F2"/>
          </w:tcPr>
          <w:p w:rsidR="00C50666" w:rsidRPr="00780A2C" w:rsidRDefault="00C50666" w:rsidP="00A804EB">
            <w:pPr>
              <w:rPr>
                <w:rFonts w:cs="Arial"/>
                <w:szCs w:val="20"/>
              </w:rPr>
            </w:pPr>
          </w:p>
        </w:tc>
      </w:tr>
      <w:tr w:rsidR="00C50666" w:rsidRPr="00780A2C" w:rsidTr="00A804EB">
        <w:tc>
          <w:tcPr>
            <w:tcW w:w="1818"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lastRenderedPageBreak/>
              <w:t>Date Created:</w:t>
            </w:r>
          </w:p>
        </w:tc>
        <w:tc>
          <w:tcPr>
            <w:tcW w:w="2700" w:type="dxa"/>
            <w:gridSpan w:val="2"/>
            <w:tcBorders>
              <w:top w:val="single" w:sz="6" w:space="0" w:color="auto"/>
              <w:bottom w:val="single" w:sz="6" w:space="0" w:color="auto"/>
            </w:tcBorders>
            <w:shd w:val="clear" w:color="auto" w:fill="F2F2F2"/>
          </w:tcPr>
          <w:p w:rsidR="00C50666" w:rsidRPr="00780A2C" w:rsidRDefault="00C50666" w:rsidP="00A804EB">
            <w:pPr>
              <w:rPr>
                <w:rFonts w:cs="Arial"/>
                <w:szCs w:val="20"/>
              </w:rPr>
            </w:pPr>
            <w:r>
              <w:rPr>
                <w:rFonts w:cs="Arial"/>
                <w:szCs w:val="20"/>
              </w:rPr>
              <w:t>16</w:t>
            </w:r>
            <w:r w:rsidRPr="00780A2C">
              <w:rPr>
                <w:rFonts w:cs="Arial"/>
                <w:szCs w:val="20"/>
              </w:rPr>
              <w:t>/09/2016</w:t>
            </w:r>
          </w:p>
        </w:tc>
        <w:tc>
          <w:tcPr>
            <w:tcW w:w="2160" w:type="dxa"/>
            <w:tcBorders>
              <w:top w:val="single" w:sz="6" w:space="0" w:color="auto"/>
              <w:bottom w:val="single" w:sz="6" w:space="0" w:color="auto"/>
            </w:tcBorders>
            <w:shd w:val="clear" w:color="auto" w:fill="F2F2F2"/>
          </w:tcPr>
          <w:p w:rsidR="00C50666" w:rsidRPr="00780A2C" w:rsidRDefault="00C50666" w:rsidP="00A804EB">
            <w:pPr>
              <w:jc w:val="right"/>
              <w:rPr>
                <w:rFonts w:cs="Arial"/>
                <w:b/>
                <w:szCs w:val="20"/>
              </w:rPr>
            </w:pPr>
            <w:r w:rsidRPr="00780A2C">
              <w:rPr>
                <w:rFonts w:cs="Arial"/>
                <w:b/>
                <w:szCs w:val="20"/>
              </w:rPr>
              <w:t>Last Revision Date:</w:t>
            </w:r>
          </w:p>
        </w:tc>
        <w:tc>
          <w:tcPr>
            <w:tcW w:w="3060" w:type="dxa"/>
            <w:tcBorders>
              <w:top w:val="single" w:sz="6" w:space="0" w:color="auto"/>
              <w:bottom w:val="single" w:sz="6" w:space="0" w:color="auto"/>
            </w:tcBorders>
            <w:shd w:val="clear" w:color="auto" w:fill="F2F2F2"/>
          </w:tcPr>
          <w:p w:rsidR="00C50666" w:rsidRPr="00780A2C" w:rsidRDefault="00C50666" w:rsidP="00A804EB">
            <w:pPr>
              <w:rPr>
                <w:rFonts w:cs="Arial"/>
                <w:szCs w:val="20"/>
              </w:rPr>
            </w:pPr>
          </w:p>
        </w:tc>
      </w:tr>
      <w:tr w:rsidR="00C50666" w:rsidRPr="00780A2C" w:rsidTr="00A804EB">
        <w:tc>
          <w:tcPr>
            <w:tcW w:w="2628" w:type="dxa"/>
            <w:gridSpan w:val="2"/>
            <w:tcBorders>
              <w:top w:val="single" w:sz="6" w:space="0" w:color="auto"/>
            </w:tcBorders>
          </w:tcPr>
          <w:p w:rsidR="00C50666" w:rsidRPr="00780A2C" w:rsidRDefault="00C50666" w:rsidP="00A804EB">
            <w:pPr>
              <w:jc w:val="right"/>
              <w:rPr>
                <w:rFonts w:cs="Arial"/>
                <w:b/>
                <w:sz w:val="22"/>
                <w:szCs w:val="22"/>
              </w:rPr>
            </w:pPr>
            <w:r w:rsidRPr="00780A2C">
              <w:rPr>
                <w:rFonts w:cs="Arial"/>
                <w:b/>
                <w:sz w:val="22"/>
                <w:szCs w:val="22"/>
              </w:rPr>
              <w:t>Actors:</w:t>
            </w:r>
          </w:p>
        </w:tc>
        <w:tc>
          <w:tcPr>
            <w:tcW w:w="7110" w:type="dxa"/>
            <w:gridSpan w:val="3"/>
            <w:tcBorders>
              <w:top w:val="single" w:sz="6" w:space="0" w:color="auto"/>
            </w:tcBorders>
          </w:tcPr>
          <w:p w:rsidR="00C50666" w:rsidRPr="00780A2C" w:rsidRDefault="00C50666" w:rsidP="00A804EB">
            <w:pPr>
              <w:pStyle w:val="Hints"/>
              <w:rPr>
                <w:rFonts w:cs="Arial"/>
                <w:color w:val="auto"/>
              </w:rPr>
            </w:pPr>
            <w:r w:rsidRPr="00780A2C">
              <w:rPr>
                <w:rFonts w:cs="Arial"/>
                <w:color w:val="auto"/>
              </w:rPr>
              <w:t>Thành viên.</w:t>
            </w:r>
          </w:p>
        </w:tc>
      </w:tr>
      <w:tr w:rsidR="00C50666" w:rsidRPr="00780A2C" w:rsidTr="00A804EB">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Description:</w:t>
            </w:r>
          </w:p>
        </w:tc>
        <w:tc>
          <w:tcPr>
            <w:tcW w:w="7110" w:type="dxa"/>
            <w:gridSpan w:val="3"/>
          </w:tcPr>
          <w:p w:rsidR="00C50666" w:rsidRPr="00780A2C" w:rsidRDefault="00C50666" w:rsidP="00A804EB">
            <w:pPr>
              <w:pStyle w:val="Hints"/>
              <w:rPr>
                <w:rFonts w:cs="Arial"/>
                <w:color w:val="auto"/>
              </w:rPr>
            </w:pPr>
            <w:r w:rsidRPr="00780A2C">
              <w:rPr>
                <w:rFonts w:cs="Arial"/>
                <w:color w:val="auto"/>
              </w:rPr>
              <w:t>Thành viên muốn thoát ra khỏi ứng dụng.</w:t>
            </w:r>
          </w:p>
        </w:tc>
      </w:tr>
      <w:tr w:rsidR="00C50666" w:rsidRPr="00780A2C" w:rsidTr="00A804EB">
        <w:trPr>
          <w:trHeight w:val="300"/>
        </w:trPr>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Preconditions:</w:t>
            </w:r>
          </w:p>
        </w:tc>
        <w:tc>
          <w:tcPr>
            <w:tcW w:w="7110" w:type="dxa"/>
            <w:gridSpan w:val="3"/>
          </w:tcPr>
          <w:p w:rsidR="00C50666" w:rsidRPr="00780A2C" w:rsidRDefault="00C50666" w:rsidP="00A804EB">
            <w:pPr>
              <w:pStyle w:val="Hints"/>
              <w:rPr>
                <w:rFonts w:cs="Arial"/>
                <w:color w:val="auto"/>
              </w:rPr>
            </w:pPr>
            <w:r w:rsidRPr="00780A2C">
              <w:rPr>
                <w:rFonts w:cs="Arial"/>
                <w:color w:val="auto"/>
              </w:rPr>
              <w:t>Thành viên đã đăng nhập vào ứng dụng.</w:t>
            </w:r>
          </w:p>
        </w:tc>
      </w:tr>
      <w:tr w:rsidR="00C50666" w:rsidRPr="00780A2C" w:rsidTr="00A804EB">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Postconditions:</w:t>
            </w:r>
          </w:p>
        </w:tc>
        <w:tc>
          <w:tcPr>
            <w:tcW w:w="7110" w:type="dxa"/>
            <w:gridSpan w:val="3"/>
          </w:tcPr>
          <w:p w:rsidR="00C50666" w:rsidRPr="00780A2C" w:rsidRDefault="00C50666" w:rsidP="00E21961">
            <w:pPr>
              <w:numPr>
                <w:ilvl w:val="0"/>
                <w:numId w:val="3"/>
              </w:numPr>
              <w:ind w:left="360"/>
              <w:rPr>
                <w:rFonts w:cs="Arial"/>
                <w:szCs w:val="20"/>
              </w:rPr>
            </w:pPr>
            <w:r w:rsidRPr="00780A2C">
              <w:rPr>
                <w:rFonts w:cs="Arial"/>
                <w:szCs w:val="20"/>
              </w:rPr>
              <w:t>Thành viên thoát khỏi quyền truy cập.</w:t>
            </w:r>
          </w:p>
          <w:p w:rsidR="00C50666" w:rsidRPr="00780A2C" w:rsidRDefault="00C50666" w:rsidP="00E21961">
            <w:pPr>
              <w:numPr>
                <w:ilvl w:val="0"/>
                <w:numId w:val="3"/>
              </w:numPr>
              <w:ind w:left="360"/>
              <w:rPr>
                <w:rFonts w:cs="Arial"/>
                <w:szCs w:val="20"/>
              </w:rPr>
            </w:pPr>
            <w:r w:rsidRPr="00780A2C">
              <w:rPr>
                <w:rFonts w:cs="Arial"/>
                <w:szCs w:val="20"/>
              </w:rPr>
              <w:t>Trở thành khách vãng lai.</w:t>
            </w:r>
          </w:p>
        </w:tc>
      </w:tr>
      <w:tr w:rsidR="00C50666" w:rsidRPr="00780A2C" w:rsidTr="00A804EB">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Normal Flow:</w:t>
            </w:r>
          </w:p>
        </w:tc>
        <w:tc>
          <w:tcPr>
            <w:tcW w:w="7110" w:type="dxa"/>
            <w:gridSpan w:val="3"/>
          </w:tcPr>
          <w:p w:rsidR="00C50666" w:rsidRPr="00780A2C" w:rsidRDefault="00C50666" w:rsidP="00E21961">
            <w:pPr>
              <w:numPr>
                <w:ilvl w:val="0"/>
                <w:numId w:val="1"/>
              </w:numPr>
              <w:tabs>
                <w:tab w:val="clear" w:pos="540"/>
                <w:tab w:val="num" w:pos="342"/>
              </w:tabs>
              <w:ind w:left="360"/>
              <w:rPr>
                <w:rFonts w:cs="Arial"/>
                <w:szCs w:val="20"/>
              </w:rPr>
            </w:pPr>
            <w:r w:rsidRPr="00780A2C">
              <w:rPr>
                <w:rFonts w:cs="Arial"/>
                <w:szCs w:val="20"/>
              </w:rPr>
              <w:t>Thành viên nhân nút “Logout” trên giao diện.</w:t>
            </w:r>
          </w:p>
          <w:p w:rsidR="00C50666" w:rsidRPr="0046128B" w:rsidRDefault="00C50666" w:rsidP="00E21961">
            <w:pPr>
              <w:numPr>
                <w:ilvl w:val="0"/>
                <w:numId w:val="1"/>
              </w:numPr>
              <w:tabs>
                <w:tab w:val="clear" w:pos="540"/>
                <w:tab w:val="num" w:pos="342"/>
              </w:tabs>
              <w:ind w:left="360"/>
              <w:rPr>
                <w:rFonts w:cs="Arial"/>
                <w:szCs w:val="20"/>
              </w:rPr>
            </w:pPr>
            <w:r>
              <w:rPr>
                <w:rFonts w:cs="Arial"/>
                <w:szCs w:val="20"/>
              </w:rPr>
              <w:t>Ứng dụng</w:t>
            </w:r>
            <w:r w:rsidRPr="00780A2C">
              <w:rPr>
                <w:rFonts w:cs="Arial"/>
                <w:szCs w:val="20"/>
              </w:rPr>
              <w:t xml:space="preserve"> nhắc nhở thành viên có muốn thoát khỏi quyền truy cập không.</w:t>
            </w:r>
          </w:p>
          <w:p w:rsidR="00C50666" w:rsidRDefault="00C50666" w:rsidP="00E21961">
            <w:pPr>
              <w:numPr>
                <w:ilvl w:val="0"/>
                <w:numId w:val="1"/>
              </w:numPr>
              <w:tabs>
                <w:tab w:val="clear" w:pos="540"/>
                <w:tab w:val="num" w:pos="342"/>
              </w:tabs>
              <w:ind w:left="360"/>
              <w:rPr>
                <w:rFonts w:cs="Arial"/>
                <w:szCs w:val="20"/>
              </w:rPr>
            </w:pPr>
            <w:r w:rsidRPr="00780A2C">
              <w:rPr>
                <w:rFonts w:cs="Arial"/>
                <w:szCs w:val="20"/>
              </w:rPr>
              <w:t>Thành viên đồng ý thoát khỏi quyền truy cập.</w:t>
            </w:r>
          </w:p>
          <w:p w:rsidR="00C50666" w:rsidRPr="00780A2C" w:rsidRDefault="00C50666" w:rsidP="00E21961">
            <w:pPr>
              <w:numPr>
                <w:ilvl w:val="0"/>
                <w:numId w:val="1"/>
              </w:numPr>
              <w:tabs>
                <w:tab w:val="clear" w:pos="540"/>
                <w:tab w:val="num" w:pos="342"/>
              </w:tabs>
              <w:ind w:left="360"/>
              <w:rPr>
                <w:rFonts w:cs="Arial"/>
                <w:szCs w:val="20"/>
              </w:rPr>
            </w:pPr>
            <w:r>
              <w:rPr>
                <w:rFonts w:cs="Arial"/>
                <w:szCs w:val="20"/>
              </w:rPr>
              <w:t>Ứng dụng gửi phản hồi đến hệ thống.</w:t>
            </w:r>
          </w:p>
          <w:p w:rsidR="00C50666" w:rsidRPr="00780A2C" w:rsidRDefault="00C50666" w:rsidP="00E21961">
            <w:pPr>
              <w:numPr>
                <w:ilvl w:val="0"/>
                <w:numId w:val="1"/>
              </w:numPr>
              <w:tabs>
                <w:tab w:val="clear" w:pos="540"/>
                <w:tab w:val="num" w:pos="342"/>
              </w:tabs>
              <w:ind w:left="360"/>
              <w:rPr>
                <w:rFonts w:cs="Arial"/>
                <w:szCs w:val="20"/>
              </w:rPr>
            </w:pPr>
            <w:r w:rsidRPr="00780A2C">
              <w:rPr>
                <w:rFonts w:cs="Arial"/>
                <w:szCs w:val="20"/>
              </w:rPr>
              <w:t>Hệ thống đăng xuất thành viên ra khỏi quyền truy cập và trở thành khách vãng lai.</w:t>
            </w:r>
          </w:p>
        </w:tc>
      </w:tr>
      <w:tr w:rsidR="00C50666" w:rsidRPr="00780A2C" w:rsidTr="00A804EB">
        <w:trPr>
          <w:trHeight w:val="732"/>
        </w:trPr>
        <w:tc>
          <w:tcPr>
            <w:tcW w:w="2628" w:type="dxa"/>
            <w:gridSpan w:val="2"/>
          </w:tcPr>
          <w:p w:rsidR="00C50666" w:rsidRPr="00780A2C" w:rsidRDefault="00C50666" w:rsidP="00A804EB">
            <w:pPr>
              <w:jc w:val="right"/>
              <w:rPr>
                <w:rFonts w:cs="Arial"/>
                <w:b/>
                <w:szCs w:val="20"/>
              </w:rPr>
            </w:pPr>
            <w:r w:rsidRPr="00780A2C">
              <w:rPr>
                <w:rFonts w:cs="Arial"/>
                <w:b/>
                <w:sz w:val="22"/>
                <w:szCs w:val="22"/>
              </w:rPr>
              <w:t>Extension</w:t>
            </w:r>
          </w:p>
        </w:tc>
        <w:tc>
          <w:tcPr>
            <w:tcW w:w="7110" w:type="dxa"/>
            <w:gridSpan w:val="3"/>
          </w:tcPr>
          <w:p w:rsidR="00C50666" w:rsidRPr="00780A2C" w:rsidRDefault="00C50666" w:rsidP="00A804EB">
            <w:pPr>
              <w:pStyle w:val="Hints"/>
              <w:rPr>
                <w:rFonts w:cs="Arial"/>
                <w:color w:val="auto"/>
              </w:rPr>
            </w:pPr>
            <w:r>
              <w:rPr>
                <w:rFonts w:cs="Arial"/>
                <w:color w:val="auto"/>
              </w:rPr>
              <w:t xml:space="preserve">2a. </w:t>
            </w:r>
            <w:r w:rsidRPr="00780A2C">
              <w:rPr>
                <w:rFonts w:cs="Arial"/>
                <w:color w:val="auto"/>
              </w:rPr>
              <w:t>Trong</w:t>
            </w:r>
            <w:r>
              <w:rPr>
                <w:rFonts w:cs="Arial"/>
                <w:color w:val="auto"/>
              </w:rPr>
              <w:t xml:space="preserve"> bước 2 của</w:t>
            </w:r>
            <w:r w:rsidRPr="00780A2C">
              <w:rPr>
                <w:rFonts w:cs="Arial"/>
                <w:color w:val="auto"/>
              </w:rPr>
              <w:t xml:space="preserve"> </w:t>
            </w:r>
            <w:r>
              <w:rPr>
                <w:rFonts w:cs="Arial"/>
                <w:color w:val="auto"/>
              </w:rPr>
              <w:t>“</w:t>
            </w:r>
            <w:r w:rsidRPr="00780A2C">
              <w:rPr>
                <w:rFonts w:cs="Arial"/>
                <w:color w:val="auto"/>
              </w:rPr>
              <w:t>Normal Flow</w:t>
            </w:r>
            <w:r>
              <w:rPr>
                <w:rFonts w:cs="Arial"/>
                <w:color w:val="auto"/>
              </w:rPr>
              <w:t>”</w:t>
            </w:r>
            <w:r w:rsidRPr="00780A2C">
              <w:rPr>
                <w:rFonts w:cs="Arial"/>
                <w:color w:val="auto"/>
              </w:rPr>
              <w:t xml:space="preserve">, </w:t>
            </w:r>
            <w:r>
              <w:rPr>
                <w:rFonts w:cs="Arial"/>
                <w:color w:val="auto"/>
              </w:rPr>
              <w:t>ứng dụng</w:t>
            </w:r>
            <w:r w:rsidRPr="00780A2C">
              <w:rPr>
                <w:rFonts w:cs="Arial"/>
                <w:color w:val="auto"/>
              </w:rPr>
              <w:t xml:space="preserve"> nhắc nhở thành viên muốn thoát khỏi quyền truy cập. Nếu không muốn thoát: Ứng dụng trở lại giao diện trang đang sử dụng.</w:t>
            </w:r>
          </w:p>
          <w:p w:rsidR="00C50666" w:rsidRPr="00780A2C" w:rsidRDefault="00C50666" w:rsidP="00A804EB">
            <w:pPr>
              <w:pStyle w:val="Hints"/>
              <w:rPr>
                <w:rFonts w:cs="Arial"/>
                <w:color w:val="auto"/>
              </w:rPr>
            </w:pPr>
          </w:p>
        </w:tc>
      </w:tr>
      <w:tr w:rsidR="00C50666" w:rsidRPr="00780A2C" w:rsidTr="00A804EB">
        <w:tc>
          <w:tcPr>
            <w:tcW w:w="2628" w:type="dxa"/>
            <w:gridSpan w:val="2"/>
          </w:tcPr>
          <w:p w:rsidR="00C50666" w:rsidRPr="00780A2C" w:rsidRDefault="00C50666" w:rsidP="00A804EB">
            <w:pPr>
              <w:jc w:val="right"/>
              <w:rPr>
                <w:rFonts w:cs="Arial"/>
                <w:b/>
                <w:sz w:val="22"/>
                <w:szCs w:val="22"/>
              </w:rPr>
            </w:pPr>
            <w:r w:rsidRPr="00780A2C">
              <w:rPr>
                <w:rFonts w:cs="Arial"/>
                <w:b/>
                <w:sz w:val="22"/>
                <w:szCs w:val="22"/>
              </w:rPr>
              <w:t>Frequency of Use:</w:t>
            </w:r>
          </w:p>
        </w:tc>
        <w:tc>
          <w:tcPr>
            <w:tcW w:w="7110" w:type="dxa"/>
            <w:gridSpan w:val="3"/>
          </w:tcPr>
          <w:p w:rsidR="00C50666" w:rsidRPr="00780A2C" w:rsidRDefault="00C50666" w:rsidP="00A804EB">
            <w:pPr>
              <w:pStyle w:val="Hints"/>
              <w:rPr>
                <w:rFonts w:cs="Arial"/>
                <w:color w:val="auto"/>
              </w:rPr>
            </w:pPr>
            <w:r w:rsidRPr="00780A2C">
              <w:rPr>
                <w:rFonts w:cs="Arial"/>
                <w:color w:val="auto"/>
              </w:rPr>
              <w:t>Vài lần mỗi ngày.</w:t>
            </w:r>
          </w:p>
        </w:tc>
      </w:tr>
    </w:tbl>
    <w:p w:rsidR="00D40C30" w:rsidRPr="00D40C30" w:rsidRDefault="00D40C30" w:rsidP="00D40C30"/>
    <w:p w:rsidR="00D40C30" w:rsidRPr="00D40C30" w:rsidRDefault="00D40C30" w:rsidP="00D40C30">
      <w:pPr>
        <w:ind w:left="576"/>
        <w:rPr>
          <w:b/>
          <w:sz w:val="26"/>
          <w:szCs w:val="26"/>
        </w:rPr>
      </w:pPr>
    </w:p>
    <w:p w:rsidR="00D40C30" w:rsidRDefault="00D40C30" w:rsidP="00E21961">
      <w:pPr>
        <w:pStyle w:val="Heading3"/>
        <w:numPr>
          <w:ilvl w:val="2"/>
          <w:numId w:val="10"/>
        </w:numPr>
        <w:ind w:hanging="180"/>
      </w:pPr>
      <w:r w:rsidRPr="00C50666">
        <w:t>Đăng ký</w:t>
      </w:r>
      <w:r w:rsidR="00E80797">
        <w:t xml:space="preserve"> thành viên</w:t>
      </w:r>
    </w:p>
    <w:p w:rsidR="00C50666" w:rsidRPr="00C50666" w:rsidRDefault="00C50666" w:rsidP="00C50666"/>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50666" w:rsidRPr="00670215" w:rsidTr="00A804EB">
        <w:tc>
          <w:tcPr>
            <w:tcW w:w="1818" w:type="dxa"/>
            <w:tcBorders>
              <w:top w:val="single" w:sz="12" w:space="0" w:color="auto"/>
              <w:bottom w:val="single" w:sz="6" w:space="0" w:color="auto"/>
            </w:tcBorders>
            <w:shd w:val="clear" w:color="auto" w:fill="F2F2F2"/>
          </w:tcPr>
          <w:p w:rsidR="00C50666" w:rsidRPr="00C86C3C" w:rsidRDefault="00C50666" w:rsidP="00A804EB">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50666" w:rsidRPr="00D43700" w:rsidRDefault="00C50666" w:rsidP="00A804EB">
            <w:pPr>
              <w:rPr>
                <w:rFonts w:cs="Arial"/>
                <w:szCs w:val="20"/>
              </w:rPr>
            </w:pPr>
            <w:r>
              <w:rPr>
                <w:rFonts w:cs="Arial"/>
                <w:szCs w:val="20"/>
              </w:rPr>
              <w:t>UC 1.2.5</w:t>
            </w:r>
          </w:p>
        </w:tc>
      </w:tr>
      <w:tr w:rsidR="00C50666" w:rsidRPr="00670215" w:rsidTr="00A804EB">
        <w:tc>
          <w:tcPr>
            <w:tcW w:w="1818" w:type="dxa"/>
            <w:tcBorders>
              <w:top w:val="single" w:sz="6" w:space="0" w:color="auto"/>
              <w:bottom w:val="single" w:sz="6" w:space="0" w:color="auto"/>
            </w:tcBorders>
            <w:shd w:val="clear" w:color="auto" w:fill="F2F2F2"/>
          </w:tcPr>
          <w:p w:rsidR="00C50666" w:rsidRPr="00C86C3C" w:rsidRDefault="00C50666" w:rsidP="00A804EB">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50666" w:rsidRPr="00D43700" w:rsidRDefault="00C50666" w:rsidP="00A804EB">
            <w:pPr>
              <w:pStyle w:val="Hints"/>
              <w:rPr>
                <w:rFonts w:cs="Arial"/>
                <w:color w:val="auto"/>
              </w:rPr>
            </w:pPr>
            <w:r>
              <w:rPr>
                <w:rFonts w:cs="Arial"/>
                <w:color w:val="auto"/>
              </w:rPr>
              <w:t>Đăng ký thành viên.</w:t>
            </w:r>
          </w:p>
        </w:tc>
      </w:tr>
      <w:tr w:rsidR="00C50666" w:rsidRPr="00670215" w:rsidTr="00A804EB">
        <w:tc>
          <w:tcPr>
            <w:tcW w:w="1818" w:type="dxa"/>
            <w:tcBorders>
              <w:top w:val="single" w:sz="6" w:space="0" w:color="auto"/>
              <w:bottom w:val="single" w:sz="6" w:space="0" w:color="auto"/>
            </w:tcBorders>
            <w:shd w:val="clear" w:color="auto" w:fill="F2F2F2"/>
          </w:tcPr>
          <w:p w:rsidR="00C50666" w:rsidRPr="00C86C3C" w:rsidRDefault="00C50666" w:rsidP="00A804EB">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C50666" w:rsidRPr="00D43700" w:rsidRDefault="00C50666" w:rsidP="00A804EB">
            <w:pPr>
              <w:rPr>
                <w:rFonts w:cs="Arial"/>
                <w:szCs w:val="20"/>
              </w:rPr>
            </w:pPr>
            <w:r>
              <w:rPr>
                <w:rFonts w:cs="Arial"/>
                <w:szCs w:val="20"/>
              </w:rPr>
              <w:t>Bùi Thị Ánh Duyên</w:t>
            </w:r>
          </w:p>
        </w:tc>
        <w:tc>
          <w:tcPr>
            <w:tcW w:w="2160" w:type="dxa"/>
            <w:tcBorders>
              <w:top w:val="single" w:sz="6" w:space="0" w:color="auto"/>
              <w:bottom w:val="single" w:sz="6" w:space="0" w:color="auto"/>
            </w:tcBorders>
            <w:shd w:val="clear" w:color="auto" w:fill="F2F2F2"/>
          </w:tcPr>
          <w:p w:rsidR="00C50666" w:rsidRPr="00D43700" w:rsidRDefault="00C50666" w:rsidP="00A804EB">
            <w:pPr>
              <w:jc w:val="right"/>
              <w:rPr>
                <w:rFonts w:cs="Arial"/>
                <w:b/>
                <w:szCs w:val="20"/>
              </w:rPr>
            </w:pPr>
            <w:r w:rsidRPr="00D43700">
              <w:rPr>
                <w:rFonts w:cs="Arial"/>
                <w:b/>
                <w:szCs w:val="20"/>
              </w:rPr>
              <w:t>Last Updated By:</w:t>
            </w:r>
          </w:p>
        </w:tc>
        <w:tc>
          <w:tcPr>
            <w:tcW w:w="3060" w:type="dxa"/>
            <w:tcBorders>
              <w:top w:val="single" w:sz="6" w:space="0" w:color="auto"/>
              <w:bottom w:val="single" w:sz="6" w:space="0" w:color="auto"/>
            </w:tcBorders>
            <w:shd w:val="clear" w:color="auto" w:fill="F2F2F2"/>
          </w:tcPr>
          <w:p w:rsidR="00C50666" w:rsidRPr="00D43700" w:rsidRDefault="00C50666" w:rsidP="00A804EB">
            <w:pPr>
              <w:rPr>
                <w:rFonts w:cs="Arial"/>
                <w:szCs w:val="20"/>
              </w:rPr>
            </w:pPr>
          </w:p>
        </w:tc>
      </w:tr>
      <w:tr w:rsidR="00C50666" w:rsidRPr="00670215" w:rsidTr="00A804EB">
        <w:tc>
          <w:tcPr>
            <w:tcW w:w="1818" w:type="dxa"/>
            <w:tcBorders>
              <w:top w:val="single" w:sz="6" w:space="0" w:color="auto"/>
              <w:bottom w:val="single" w:sz="6" w:space="0" w:color="auto"/>
            </w:tcBorders>
            <w:shd w:val="clear" w:color="auto" w:fill="F2F2F2"/>
          </w:tcPr>
          <w:p w:rsidR="00C50666" w:rsidRPr="00C86C3C" w:rsidRDefault="00C50666" w:rsidP="00A804EB">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C50666" w:rsidRPr="00D43700" w:rsidRDefault="00C50666" w:rsidP="00A804EB">
            <w:pPr>
              <w:rPr>
                <w:rFonts w:cs="Arial"/>
                <w:szCs w:val="20"/>
              </w:rPr>
            </w:pPr>
            <w:r>
              <w:rPr>
                <w:rFonts w:cs="Arial"/>
                <w:szCs w:val="20"/>
              </w:rPr>
              <w:t>16/09/2016</w:t>
            </w:r>
          </w:p>
        </w:tc>
        <w:tc>
          <w:tcPr>
            <w:tcW w:w="2160" w:type="dxa"/>
            <w:tcBorders>
              <w:top w:val="single" w:sz="6" w:space="0" w:color="auto"/>
              <w:bottom w:val="single" w:sz="6" w:space="0" w:color="auto"/>
            </w:tcBorders>
            <w:shd w:val="clear" w:color="auto" w:fill="F2F2F2"/>
          </w:tcPr>
          <w:p w:rsidR="00C50666" w:rsidRPr="00D43700" w:rsidRDefault="00C50666" w:rsidP="00A804EB">
            <w:pPr>
              <w:jc w:val="right"/>
              <w:rPr>
                <w:rFonts w:cs="Arial"/>
                <w:b/>
                <w:szCs w:val="20"/>
              </w:rPr>
            </w:pPr>
            <w:r w:rsidRPr="00D43700">
              <w:rPr>
                <w:rFonts w:cs="Arial"/>
                <w:b/>
                <w:szCs w:val="20"/>
              </w:rPr>
              <w:t>Last Revision Date:</w:t>
            </w:r>
          </w:p>
        </w:tc>
        <w:tc>
          <w:tcPr>
            <w:tcW w:w="3060" w:type="dxa"/>
            <w:tcBorders>
              <w:top w:val="single" w:sz="6" w:space="0" w:color="auto"/>
              <w:bottom w:val="single" w:sz="6" w:space="0" w:color="auto"/>
            </w:tcBorders>
            <w:shd w:val="clear" w:color="auto" w:fill="F2F2F2"/>
          </w:tcPr>
          <w:p w:rsidR="00C50666" w:rsidRPr="00D43700" w:rsidRDefault="00C50666" w:rsidP="00A804EB">
            <w:pPr>
              <w:rPr>
                <w:rFonts w:cs="Arial"/>
                <w:szCs w:val="20"/>
              </w:rPr>
            </w:pPr>
          </w:p>
        </w:tc>
      </w:tr>
      <w:tr w:rsidR="00C50666" w:rsidRPr="00670215" w:rsidTr="00A804EB">
        <w:tc>
          <w:tcPr>
            <w:tcW w:w="2628" w:type="dxa"/>
            <w:gridSpan w:val="2"/>
            <w:tcBorders>
              <w:top w:val="single" w:sz="6" w:space="0" w:color="auto"/>
            </w:tcBorders>
          </w:tcPr>
          <w:p w:rsidR="00C50666" w:rsidRPr="00D43700" w:rsidRDefault="00C50666" w:rsidP="00A804EB">
            <w:pPr>
              <w:jc w:val="right"/>
              <w:rPr>
                <w:rFonts w:cs="Arial"/>
                <w:b/>
                <w:sz w:val="22"/>
                <w:szCs w:val="22"/>
              </w:rPr>
            </w:pPr>
            <w:r w:rsidRPr="00D43700">
              <w:rPr>
                <w:rFonts w:cs="Arial"/>
                <w:b/>
                <w:sz w:val="22"/>
                <w:szCs w:val="22"/>
              </w:rPr>
              <w:t>Actors:</w:t>
            </w:r>
          </w:p>
        </w:tc>
        <w:tc>
          <w:tcPr>
            <w:tcW w:w="7110" w:type="dxa"/>
            <w:gridSpan w:val="3"/>
            <w:tcBorders>
              <w:top w:val="single" w:sz="6" w:space="0" w:color="auto"/>
            </w:tcBorders>
          </w:tcPr>
          <w:p w:rsidR="00C50666" w:rsidRPr="00D43700" w:rsidRDefault="00C50666" w:rsidP="00A804EB">
            <w:pPr>
              <w:rPr>
                <w:rFonts w:cs="Arial"/>
                <w:szCs w:val="20"/>
              </w:rPr>
            </w:pPr>
            <w:r>
              <w:rPr>
                <w:rFonts w:cs="Arial"/>
                <w:szCs w:val="20"/>
              </w:rPr>
              <w:t>Khách vãng lai</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Description:</w:t>
            </w:r>
          </w:p>
        </w:tc>
        <w:tc>
          <w:tcPr>
            <w:tcW w:w="7110" w:type="dxa"/>
            <w:gridSpan w:val="3"/>
          </w:tcPr>
          <w:p w:rsidR="00C50666" w:rsidRPr="00D43700" w:rsidRDefault="00C50666" w:rsidP="00A804EB">
            <w:pPr>
              <w:rPr>
                <w:rFonts w:cs="Arial"/>
                <w:szCs w:val="20"/>
              </w:rPr>
            </w:pPr>
            <w:r>
              <w:rPr>
                <w:rFonts w:cs="Arial"/>
                <w:szCs w:val="20"/>
              </w:rPr>
              <w:t xml:space="preserve">Khách vãng lai muốn sử dụng các chức năng cần được phân quyền như bình luận, chia sẻ bài đăng. Khách vãng lai đăng ký tài khoản để làm thành viên của hệ thống. </w:t>
            </w:r>
          </w:p>
        </w:tc>
      </w:tr>
      <w:tr w:rsidR="00C50666" w:rsidRPr="00670215" w:rsidTr="00A804EB">
        <w:trPr>
          <w:trHeight w:val="255"/>
        </w:trPr>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Preconditions:</w:t>
            </w:r>
          </w:p>
        </w:tc>
        <w:tc>
          <w:tcPr>
            <w:tcW w:w="7110" w:type="dxa"/>
            <w:gridSpan w:val="3"/>
          </w:tcPr>
          <w:p w:rsidR="00C50666" w:rsidRPr="00CC66C2" w:rsidRDefault="00C50666" w:rsidP="00A804EB">
            <w:pPr>
              <w:rPr>
                <w:rFonts w:cs="Arial"/>
                <w:szCs w:val="20"/>
              </w:rPr>
            </w:pPr>
            <w:r>
              <w:rPr>
                <w:rFonts w:cs="Arial"/>
                <w:szCs w:val="20"/>
              </w:rPr>
              <w:t>Khách vãng lai đang truy cập ứng dụng.</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Postconditions:</w:t>
            </w:r>
          </w:p>
        </w:tc>
        <w:tc>
          <w:tcPr>
            <w:tcW w:w="7110" w:type="dxa"/>
            <w:gridSpan w:val="3"/>
          </w:tcPr>
          <w:p w:rsidR="00C50666" w:rsidRPr="007F1BC6" w:rsidRDefault="00C50666" w:rsidP="00A804EB">
            <w:pPr>
              <w:rPr>
                <w:rFonts w:cs="Arial"/>
                <w:szCs w:val="20"/>
              </w:rPr>
            </w:pPr>
            <w:r w:rsidRPr="007F1BC6">
              <w:rPr>
                <w:rFonts w:cs="Arial"/>
                <w:szCs w:val="20"/>
              </w:rPr>
              <w:t>Khách vãng lai trở thành thành viên trong hệ thống và có quyền sử dụng các chức năng theo phân quyền.</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Normal Flow:</w:t>
            </w:r>
          </w:p>
        </w:tc>
        <w:tc>
          <w:tcPr>
            <w:tcW w:w="7110" w:type="dxa"/>
            <w:gridSpan w:val="3"/>
          </w:tcPr>
          <w:p w:rsidR="00C50666" w:rsidRDefault="00C50666" w:rsidP="00E21961">
            <w:pPr>
              <w:pStyle w:val="ListParagraph"/>
              <w:numPr>
                <w:ilvl w:val="0"/>
                <w:numId w:val="5"/>
              </w:numPr>
              <w:rPr>
                <w:rFonts w:cs="Arial"/>
                <w:szCs w:val="20"/>
              </w:rPr>
            </w:pPr>
            <w:r>
              <w:rPr>
                <w:rFonts w:cs="Arial"/>
                <w:szCs w:val="20"/>
              </w:rPr>
              <w:t>Khách vãng lai truy cập ứng dụng</w:t>
            </w:r>
          </w:p>
          <w:p w:rsidR="00C50666" w:rsidRDefault="00C50666" w:rsidP="00E21961">
            <w:pPr>
              <w:pStyle w:val="ListParagraph"/>
              <w:numPr>
                <w:ilvl w:val="0"/>
                <w:numId w:val="5"/>
              </w:numPr>
              <w:rPr>
                <w:rFonts w:cs="Arial"/>
                <w:szCs w:val="20"/>
              </w:rPr>
            </w:pPr>
            <w:r>
              <w:rPr>
                <w:rFonts w:cs="Arial"/>
                <w:szCs w:val="20"/>
              </w:rPr>
              <w:t>Khách vãng lai nhấn nút “Sign up” trên giao diện.</w:t>
            </w:r>
          </w:p>
          <w:p w:rsidR="00C50666" w:rsidRDefault="00C50666" w:rsidP="00E21961">
            <w:pPr>
              <w:pStyle w:val="ListParagraph"/>
              <w:numPr>
                <w:ilvl w:val="0"/>
                <w:numId w:val="5"/>
              </w:numPr>
              <w:rPr>
                <w:rFonts w:cs="Arial"/>
                <w:szCs w:val="20"/>
              </w:rPr>
            </w:pPr>
            <w:r>
              <w:rPr>
                <w:rFonts w:cs="Arial"/>
                <w:szCs w:val="20"/>
              </w:rPr>
              <w:t>Ứng dụng trả về giao diện đăng ký tài khoản.</w:t>
            </w:r>
          </w:p>
          <w:p w:rsidR="00C50666" w:rsidRDefault="00C50666" w:rsidP="00E21961">
            <w:pPr>
              <w:pStyle w:val="ListParagraph"/>
              <w:numPr>
                <w:ilvl w:val="0"/>
                <w:numId w:val="5"/>
              </w:numPr>
              <w:rPr>
                <w:rFonts w:cs="Arial"/>
                <w:szCs w:val="20"/>
              </w:rPr>
            </w:pPr>
            <w:r>
              <w:rPr>
                <w:rFonts w:cs="Arial"/>
                <w:szCs w:val="20"/>
              </w:rPr>
              <w:t>Khách vãng lai nhập thông tin đăng ký và nhấn “sign up”.</w:t>
            </w:r>
          </w:p>
          <w:p w:rsidR="00C50666" w:rsidRDefault="00C50666" w:rsidP="00E21961">
            <w:pPr>
              <w:pStyle w:val="ListParagraph"/>
              <w:numPr>
                <w:ilvl w:val="0"/>
                <w:numId w:val="5"/>
              </w:numPr>
              <w:rPr>
                <w:rFonts w:cs="Arial"/>
                <w:szCs w:val="20"/>
              </w:rPr>
            </w:pPr>
            <w:r>
              <w:rPr>
                <w:rFonts w:cs="Arial"/>
                <w:szCs w:val="20"/>
              </w:rPr>
              <w:t>Ứng dụng gửi thông tin về cho hệ thống kiểm tra và tạo tài khoản.</w:t>
            </w:r>
          </w:p>
          <w:p w:rsidR="00C50666" w:rsidRDefault="00C50666" w:rsidP="00E21961">
            <w:pPr>
              <w:pStyle w:val="ListParagraph"/>
              <w:numPr>
                <w:ilvl w:val="0"/>
                <w:numId w:val="5"/>
              </w:numPr>
              <w:rPr>
                <w:rFonts w:cs="Arial"/>
                <w:szCs w:val="20"/>
              </w:rPr>
            </w:pPr>
            <w:r>
              <w:rPr>
                <w:rFonts w:cs="Arial"/>
                <w:szCs w:val="20"/>
              </w:rPr>
              <w:t>Hệ thống gửi phản hồi xác nhận đăng ký thành công và cấp phiên truy cập cho khách.</w:t>
            </w:r>
          </w:p>
          <w:p w:rsidR="00C50666" w:rsidRPr="00BB295D" w:rsidRDefault="00C50666" w:rsidP="00E21961">
            <w:pPr>
              <w:pStyle w:val="ListParagraph"/>
              <w:numPr>
                <w:ilvl w:val="0"/>
                <w:numId w:val="5"/>
              </w:numPr>
              <w:rPr>
                <w:rFonts w:cs="Arial"/>
                <w:szCs w:val="20"/>
              </w:rPr>
            </w:pPr>
            <w:r>
              <w:rPr>
                <w:rFonts w:cs="Arial"/>
                <w:szCs w:val="20"/>
              </w:rPr>
              <w:t>Ứng dụng nhận phản hồi từ hệ thống và trả về trang thông tin cá nhân cho thành viên mới xác nhận lại.</w:t>
            </w:r>
          </w:p>
        </w:tc>
      </w:tr>
      <w:tr w:rsidR="00C50666" w:rsidRPr="00670215" w:rsidTr="00A804EB">
        <w:tc>
          <w:tcPr>
            <w:tcW w:w="2628" w:type="dxa"/>
            <w:gridSpan w:val="2"/>
          </w:tcPr>
          <w:p w:rsidR="00C50666" w:rsidRPr="00D43700" w:rsidRDefault="00C50666" w:rsidP="00A804EB">
            <w:pPr>
              <w:jc w:val="right"/>
              <w:rPr>
                <w:rFonts w:cs="Arial"/>
                <w:b/>
                <w:sz w:val="22"/>
                <w:szCs w:val="22"/>
              </w:rPr>
            </w:pPr>
            <w:r>
              <w:rPr>
                <w:rFonts w:cs="Arial"/>
                <w:b/>
                <w:sz w:val="22"/>
                <w:szCs w:val="22"/>
              </w:rPr>
              <w:t>Extensions</w:t>
            </w:r>
            <w:r w:rsidRPr="00D43700">
              <w:rPr>
                <w:rFonts w:cs="Arial"/>
                <w:b/>
                <w:sz w:val="22"/>
                <w:szCs w:val="22"/>
              </w:rPr>
              <w:t>:</w:t>
            </w:r>
          </w:p>
        </w:tc>
        <w:tc>
          <w:tcPr>
            <w:tcW w:w="7110" w:type="dxa"/>
            <w:gridSpan w:val="3"/>
          </w:tcPr>
          <w:p w:rsidR="00C50666" w:rsidRDefault="00C50666" w:rsidP="00A804EB">
            <w:pPr>
              <w:rPr>
                <w:rFonts w:cs="Arial"/>
                <w:szCs w:val="20"/>
              </w:rPr>
            </w:pPr>
            <w:r>
              <w:rPr>
                <w:rFonts w:cs="Arial"/>
                <w:szCs w:val="20"/>
              </w:rPr>
              <w:t xml:space="preserve">4a. Trong bước 4 của </w:t>
            </w:r>
            <w:r>
              <w:rPr>
                <w:rFonts w:cs="Arial"/>
              </w:rPr>
              <w:t>“Normal Flow”</w:t>
            </w:r>
            <w:r>
              <w:rPr>
                <w:rFonts w:cs="Arial"/>
                <w:szCs w:val="20"/>
              </w:rPr>
              <w:t>, nếu khách vãng lai chọn cách đăng ký qua tài khoản thứ 3 (Facebook, Google+, …)</w:t>
            </w:r>
          </w:p>
          <w:p w:rsidR="00C50666" w:rsidRPr="00E13EA8" w:rsidRDefault="00C50666" w:rsidP="00A804EB">
            <w:pPr>
              <w:ind w:left="360"/>
              <w:rPr>
                <w:rFonts w:cs="Arial"/>
                <w:szCs w:val="20"/>
              </w:rPr>
            </w:pPr>
            <w:r>
              <w:rPr>
                <w:rFonts w:cs="Arial"/>
                <w:szCs w:val="20"/>
              </w:rPr>
              <w:t xml:space="preserve">4a1. </w:t>
            </w:r>
            <w:r w:rsidRPr="00E13EA8">
              <w:rPr>
                <w:rFonts w:cs="Arial"/>
                <w:szCs w:val="20"/>
              </w:rPr>
              <w:t>Ứng dụng nhắc nhở khách vãng lai có muốn chia sẻ thông tin cá nhân của tài khoản thứ 3 không.</w:t>
            </w:r>
          </w:p>
          <w:p w:rsidR="00C50666" w:rsidRPr="00E13EA8" w:rsidRDefault="00C50666" w:rsidP="00A804EB">
            <w:pPr>
              <w:ind w:left="360"/>
              <w:rPr>
                <w:rFonts w:cs="Arial"/>
                <w:szCs w:val="20"/>
              </w:rPr>
            </w:pPr>
            <w:r>
              <w:rPr>
                <w:rFonts w:cs="Arial"/>
                <w:szCs w:val="20"/>
              </w:rPr>
              <w:t xml:space="preserve">4a2. </w:t>
            </w:r>
            <w:r w:rsidRPr="00E13EA8">
              <w:rPr>
                <w:rFonts w:cs="Arial"/>
                <w:szCs w:val="20"/>
              </w:rPr>
              <w:t>Ứng dụng lấy thông tin cần thiết từ tài khoản thứ 3</w:t>
            </w:r>
          </w:p>
          <w:p w:rsidR="00C50666" w:rsidRPr="00E13EA8" w:rsidRDefault="00C50666" w:rsidP="00A804EB">
            <w:pPr>
              <w:ind w:left="360"/>
              <w:rPr>
                <w:rFonts w:cs="Arial"/>
                <w:szCs w:val="20"/>
              </w:rPr>
            </w:pPr>
            <w:r>
              <w:rPr>
                <w:rFonts w:cs="Arial"/>
                <w:szCs w:val="20"/>
              </w:rPr>
              <w:t xml:space="preserve">4a3. </w:t>
            </w:r>
            <w:r w:rsidRPr="00E13EA8">
              <w:rPr>
                <w:rFonts w:cs="Arial"/>
                <w:szCs w:val="20"/>
              </w:rPr>
              <w:t>Khách vãng lai nhập thêm thông tin bắt buộc còn thiếu nếu có và nhấn “sign up”.</w:t>
            </w:r>
          </w:p>
          <w:p w:rsidR="00C50666" w:rsidRDefault="00C50666" w:rsidP="00A804EB">
            <w:pPr>
              <w:ind w:left="360"/>
              <w:rPr>
                <w:rFonts w:cs="Arial"/>
                <w:szCs w:val="20"/>
              </w:rPr>
            </w:pPr>
            <w:r>
              <w:rPr>
                <w:rFonts w:cs="Arial"/>
                <w:szCs w:val="20"/>
              </w:rPr>
              <w:t xml:space="preserve">4a4. </w:t>
            </w:r>
            <w:r w:rsidRPr="00E13EA8">
              <w:rPr>
                <w:rFonts w:cs="Arial"/>
                <w:szCs w:val="20"/>
              </w:rPr>
              <w:t>Tiếp tục bước 5.</w:t>
            </w:r>
          </w:p>
          <w:p w:rsidR="00C50666" w:rsidRDefault="00C50666" w:rsidP="00A804EB">
            <w:pPr>
              <w:ind w:left="360"/>
              <w:rPr>
                <w:rFonts w:cs="Arial"/>
                <w:szCs w:val="20"/>
              </w:rPr>
            </w:pPr>
          </w:p>
          <w:p w:rsidR="00C50666" w:rsidRDefault="00C50666" w:rsidP="00A804EB">
            <w:pPr>
              <w:rPr>
                <w:rFonts w:cs="Arial"/>
                <w:szCs w:val="20"/>
              </w:rPr>
            </w:pPr>
            <w:r>
              <w:rPr>
                <w:rFonts w:cs="Arial"/>
                <w:szCs w:val="20"/>
              </w:rPr>
              <w:t xml:space="preserve">5a. Trong bước 5 của </w:t>
            </w:r>
            <w:r>
              <w:rPr>
                <w:rFonts w:cs="Arial"/>
              </w:rPr>
              <w:t>“Normal Flow”</w:t>
            </w:r>
            <w:r>
              <w:rPr>
                <w:rFonts w:cs="Arial"/>
                <w:szCs w:val="20"/>
              </w:rPr>
              <w:t>, nếu tài khoản đã tồn tại trong hệ thống:</w:t>
            </w:r>
          </w:p>
          <w:p w:rsidR="00C50666" w:rsidRPr="00044526" w:rsidRDefault="00C50666" w:rsidP="00A804EB">
            <w:pPr>
              <w:ind w:left="360"/>
              <w:rPr>
                <w:rFonts w:cs="Arial"/>
                <w:szCs w:val="20"/>
              </w:rPr>
            </w:pPr>
            <w:r>
              <w:rPr>
                <w:rFonts w:cs="Arial"/>
                <w:szCs w:val="20"/>
              </w:rPr>
              <w:lastRenderedPageBreak/>
              <w:t xml:space="preserve">5a1. </w:t>
            </w:r>
            <w:r w:rsidRPr="00044526">
              <w:rPr>
                <w:rFonts w:cs="Arial"/>
                <w:szCs w:val="20"/>
              </w:rPr>
              <w:t>Hệ thống gửi phản hồi thông báo cho khách vãng lai.</w:t>
            </w:r>
          </w:p>
          <w:p w:rsidR="00C50666" w:rsidRDefault="00C50666" w:rsidP="00A804EB">
            <w:pPr>
              <w:ind w:left="360"/>
              <w:rPr>
                <w:rFonts w:cs="Arial"/>
                <w:szCs w:val="20"/>
              </w:rPr>
            </w:pPr>
            <w:r>
              <w:rPr>
                <w:rFonts w:cs="Arial"/>
                <w:szCs w:val="20"/>
              </w:rPr>
              <w:t xml:space="preserve">5a2. </w:t>
            </w:r>
            <w:r w:rsidRPr="00044526">
              <w:rPr>
                <w:rFonts w:cs="Arial"/>
                <w:szCs w:val="20"/>
              </w:rPr>
              <w:t>Quay lại bước 4.</w:t>
            </w:r>
          </w:p>
          <w:p w:rsidR="00C50666" w:rsidRPr="00044526" w:rsidRDefault="00C50666" w:rsidP="00A804EB">
            <w:pPr>
              <w:rPr>
                <w:rFonts w:cs="Arial"/>
                <w:szCs w:val="20"/>
              </w:rPr>
            </w:pP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lastRenderedPageBreak/>
              <w:t>Frequency of Use:</w:t>
            </w:r>
          </w:p>
        </w:tc>
        <w:tc>
          <w:tcPr>
            <w:tcW w:w="7110" w:type="dxa"/>
            <w:gridSpan w:val="3"/>
          </w:tcPr>
          <w:p w:rsidR="00C50666" w:rsidRPr="00D43700" w:rsidRDefault="00C50666" w:rsidP="00A804EB">
            <w:pPr>
              <w:rPr>
                <w:rFonts w:cs="Arial"/>
                <w:szCs w:val="20"/>
              </w:rPr>
            </w:pPr>
            <w:r>
              <w:rPr>
                <w:rFonts w:cs="Arial"/>
                <w:szCs w:val="20"/>
              </w:rPr>
              <w:t>Vài lần mỗi tuần.</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Special Requirements:</w:t>
            </w:r>
          </w:p>
        </w:tc>
        <w:tc>
          <w:tcPr>
            <w:tcW w:w="7110" w:type="dxa"/>
            <w:gridSpan w:val="3"/>
          </w:tcPr>
          <w:p w:rsidR="00C50666" w:rsidRPr="00D43700" w:rsidRDefault="00C50666" w:rsidP="00A804EB">
            <w:pPr>
              <w:rPr>
                <w:rFonts w:cs="Arial"/>
                <w:szCs w:val="20"/>
              </w:rPr>
            </w:pPr>
            <w:r>
              <w:rPr>
                <w:rFonts w:cs="Arial"/>
                <w:szCs w:val="20"/>
              </w:rPr>
              <w:t>Bảo mật thông tin người dùng.</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Assumptions:</w:t>
            </w:r>
          </w:p>
        </w:tc>
        <w:tc>
          <w:tcPr>
            <w:tcW w:w="7110" w:type="dxa"/>
            <w:gridSpan w:val="3"/>
          </w:tcPr>
          <w:p w:rsidR="00C50666" w:rsidRPr="00D43700" w:rsidRDefault="00C50666" w:rsidP="00A804EB">
            <w:pPr>
              <w:rPr>
                <w:rFonts w:cs="Arial"/>
                <w:szCs w:val="20"/>
              </w:rPr>
            </w:pPr>
            <w:r>
              <w:rPr>
                <w:rFonts w:cs="Arial"/>
                <w:szCs w:val="20"/>
              </w:rPr>
              <w:t>Khách vãng lai có tài khoản thứ 3 (Facebook, Google+)</w:t>
            </w:r>
          </w:p>
        </w:tc>
      </w:tr>
      <w:tr w:rsidR="00C50666" w:rsidRPr="00670215" w:rsidTr="00A804EB">
        <w:tc>
          <w:tcPr>
            <w:tcW w:w="2628" w:type="dxa"/>
            <w:gridSpan w:val="2"/>
          </w:tcPr>
          <w:p w:rsidR="00C50666" w:rsidRPr="00D43700" w:rsidRDefault="00C50666" w:rsidP="00A804EB">
            <w:pPr>
              <w:jc w:val="right"/>
              <w:rPr>
                <w:rFonts w:cs="Arial"/>
                <w:b/>
                <w:sz w:val="22"/>
                <w:szCs w:val="22"/>
              </w:rPr>
            </w:pPr>
            <w:r w:rsidRPr="00D43700">
              <w:rPr>
                <w:rFonts w:cs="Arial"/>
                <w:b/>
                <w:sz w:val="22"/>
                <w:szCs w:val="22"/>
              </w:rPr>
              <w:t>Notes and Issues:</w:t>
            </w:r>
          </w:p>
        </w:tc>
        <w:tc>
          <w:tcPr>
            <w:tcW w:w="7110" w:type="dxa"/>
            <w:gridSpan w:val="3"/>
          </w:tcPr>
          <w:p w:rsidR="00C50666" w:rsidRPr="00D43700" w:rsidRDefault="00C50666" w:rsidP="00A804EB">
            <w:pPr>
              <w:rPr>
                <w:rFonts w:cs="Arial"/>
                <w:szCs w:val="20"/>
              </w:rPr>
            </w:pPr>
            <w:r>
              <w:rPr>
                <w:rFonts w:cs="Arial"/>
                <w:szCs w:val="20"/>
              </w:rPr>
              <w:t>Độ dài tối đa của password là bao nhiêu?</w:t>
            </w:r>
          </w:p>
        </w:tc>
      </w:tr>
    </w:tbl>
    <w:p w:rsidR="00C50666" w:rsidRDefault="00C50666" w:rsidP="00D40C30">
      <w:pPr>
        <w:ind w:left="576"/>
        <w:rPr>
          <w:b/>
          <w:sz w:val="26"/>
          <w:szCs w:val="26"/>
        </w:rPr>
      </w:pPr>
    </w:p>
    <w:p w:rsidR="00D40C30" w:rsidRPr="00D40C30" w:rsidRDefault="00D40C30" w:rsidP="00D40C30">
      <w:pPr>
        <w:ind w:left="576"/>
        <w:rPr>
          <w:b/>
          <w:sz w:val="26"/>
          <w:szCs w:val="26"/>
        </w:rPr>
      </w:pPr>
    </w:p>
    <w:p w:rsidR="00D40C30" w:rsidRDefault="00A31F62" w:rsidP="00E21961">
      <w:pPr>
        <w:pStyle w:val="Heading3"/>
        <w:numPr>
          <w:ilvl w:val="2"/>
          <w:numId w:val="10"/>
        </w:numPr>
        <w:ind w:hanging="180"/>
      </w:pPr>
      <w:r w:rsidRPr="005C100B">
        <w:t>Thông tin tài khoản cá nhân</w:t>
      </w:r>
    </w:p>
    <w:p w:rsidR="005C100B" w:rsidRPr="005C100B" w:rsidRDefault="005C100B" w:rsidP="005C100B"/>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C100B" w:rsidRPr="00670215" w:rsidTr="00A804EB">
        <w:tc>
          <w:tcPr>
            <w:tcW w:w="1818" w:type="dxa"/>
            <w:tcBorders>
              <w:top w:val="single" w:sz="12" w:space="0" w:color="auto"/>
              <w:bottom w:val="single" w:sz="6" w:space="0" w:color="auto"/>
            </w:tcBorders>
            <w:shd w:val="clear" w:color="auto" w:fill="F2F2F2"/>
          </w:tcPr>
          <w:p w:rsidR="005C100B" w:rsidRPr="00C86C3C" w:rsidRDefault="005C100B" w:rsidP="00A804EB">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C100B" w:rsidRPr="00F14903" w:rsidRDefault="005C100B" w:rsidP="00A804EB">
            <w:pPr>
              <w:rPr>
                <w:rFonts w:cs="Arial"/>
                <w:szCs w:val="20"/>
              </w:rPr>
            </w:pPr>
            <w:r>
              <w:rPr>
                <w:rFonts w:cs="Arial"/>
                <w:szCs w:val="20"/>
              </w:rPr>
              <w:t>UC 1.2.6</w:t>
            </w:r>
          </w:p>
        </w:tc>
      </w:tr>
      <w:tr w:rsidR="005C100B" w:rsidRPr="00670215" w:rsidTr="00A804EB">
        <w:tc>
          <w:tcPr>
            <w:tcW w:w="1818" w:type="dxa"/>
            <w:tcBorders>
              <w:top w:val="single" w:sz="6" w:space="0" w:color="auto"/>
              <w:bottom w:val="single" w:sz="6" w:space="0" w:color="auto"/>
            </w:tcBorders>
            <w:shd w:val="clear" w:color="auto" w:fill="F2F2F2"/>
          </w:tcPr>
          <w:p w:rsidR="005C100B" w:rsidRPr="00C86C3C" w:rsidRDefault="005C100B" w:rsidP="00A804EB">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C100B" w:rsidRPr="00F14903" w:rsidRDefault="005C100B" w:rsidP="00A804EB">
            <w:pPr>
              <w:pStyle w:val="Hints"/>
              <w:rPr>
                <w:rFonts w:cs="Arial"/>
                <w:color w:val="auto"/>
              </w:rPr>
            </w:pPr>
            <w:r>
              <w:rPr>
                <w:rFonts w:cs="Arial"/>
                <w:color w:val="auto"/>
              </w:rPr>
              <w:t>Thông tin tài khoản cá nhân</w:t>
            </w:r>
          </w:p>
        </w:tc>
      </w:tr>
      <w:tr w:rsidR="005C100B" w:rsidRPr="00670215" w:rsidTr="00A804EB">
        <w:tc>
          <w:tcPr>
            <w:tcW w:w="1818" w:type="dxa"/>
            <w:tcBorders>
              <w:top w:val="single" w:sz="6" w:space="0" w:color="auto"/>
              <w:bottom w:val="single" w:sz="6" w:space="0" w:color="auto"/>
            </w:tcBorders>
            <w:shd w:val="clear" w:color="auto" w:fill="F2F2F2"/>
          </w:tcPr>
          <w:p w:rsidR="005C100B" w:rsidRPr="00C86C3C" w:rsidRDefault="005C100B" w:rsidP="00A804EB">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C100B" w:rsidRPr="00F14903" w:rsidRDefault="005C100B" w:rsidP="00A804EB">
            <w:pPr>
              <w:rPr>
                <w:rFonts w:cs="Arial"/>
                <w:szCs w:val="20"/>
              </w:rPr>
            </w:pPr>
            <w:r>
              <w:rPr>
                <w:rFonts w:cs="Arial"/>
                <w:szCs w:val="20"/>
              </w:rPr>
              <w:t>Bùi Thị Ánh Duyên</w:t>
            </w:r>
          </w:p>
        </w:tc>
        <w:tc>
          <w:tcPr>
            <w:tcW w:w="2160" w:type="dxa"/>
            <w:tcBorders>
              <w:top w:val="single" w:sz="6" w:space="0" w:color="auto"/>
              <w:bottom w:val="single" w:sz="6" w:space="0" w:color="auto"/>
            </w:tcBorders>
            <w:shd w:val="clear" w:color="auto" w:fill="F2F2F2"/>
          </w:tcPr>
          <w:p w:rsidR="005C100B" w:rsidRPr="00F14903" w:rsidRDefault="005C100B" w:rsidP="00A804EB">
            <w:pPr>
              <w:jc w:val="right"/>
              <w:rPr>
                <w:rFonts w:cs="Arial"/>
                <w:b/>
                <w:szCs w:val="20"/>
              </w:rPr>
            </w:pPr>
            <w:r w:rsidRPr="00F14903">
              <w:rPr>
                <w:rFonts w:cs="Arial"/>
                <w:b/>
                <w:szCs w:val="20"/>
              </w:rPr>
              <w:t>Last Updated By:</w:t>
            </w:r>
          </w:p>
        </w:tc>
        <w:tc>
          <w:tcPr>
            <w:tcW w:w="3060" w:type="dxa"/>
            <w:tcBorders>
              <w:top w:val="single" w:sz="6" w:space="0" w:color="auto"/>
              <w:bottom w:val="single" w:sz="6" w:space="0" w:color="auto"/>
            </w:tcBorders>
            <w:shd w:val="clear" w:color="auto" w:fill="F2F2F2"/>
          </w:tcPr>
          <w:p w:rsidR="005C100B" w:rsidRPr="00F14903" w:rsidRDefault="005C100B" w:rsidP="00A804EB">
            <w:pPr>
              <w:rPr>
                <w:rFonts w:cs="Arial"/>
                <w:szCs w:val="20"/>
              </w:rPr>
            </w:pPr>
          </w:p>
        </w:tc>
      </w:tr>
      <w:tr w:rsidR="005C100B" w:rsidRPr="00670215" w:rsidTr="00A804EB">
        <w:tc>
          <w:tcPr>
            <w:tcW w:w="1818" w:type="dxa"/>
            <w:tcBorders>
              <w:top w:val="single" w:sz="6" w:space="0" w:color="auto"/>
              <w:bottom w:val="single" w:sz="6" w:space="0" w:color="auto"/>
            </w:tcBorders>
            <w:shd w:val="clear" w:color="auto" w:fill="F2F2F2"/>
          </w:tcPr>
          <w:p w:rsidR="005C100B" w:rsidRPr="00C86C3C" w:rsidRDefault="005C100B" w:rsidP="00A804EB">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C100B" w:rsidRPr="00F14903" w:rsidRDefault="005C100B" w:rsidP="00A804EB">
            <w:pPr>
              <w:rPr>
                <w:rFonts w:cs="Arial"/>
                <w:szCs w:val="20"/>
              </w:rPr>
            </w:pPr>
            <w:r>
              <w:rPr>
                <w:rFonts w:cs="Arial"/>
                <w:szCs w:val="20"/>
              </w:rPr>
              <w:t>17/09/2016</w:t>
            </w:r>
          </w:p>
        </w:tc>
        <w:tc>
          <w:tcPr>
            <w:tcW w:w="2160" w:type="dxa"/>
            <w:tcBorders>
              <w:top w:val="single" w:sz="6" w:space="0" w:color="auto"/>
              <w:bottom w:val="single" w:sz="6" w:space="0" w:color="auto"/>
            </w:tcBorders>
            <w:shd w:val="clear" w:color="auto" w:fill="F2F2F2"/>
          </w:tcPr>
          <w:p w:rsidR="005C100B" w:rsidRPr="00F14903" w:rsidRDefault="005C100B" w:rsidP="00A804EB">
            <w:pPr>
              <w:jc w:val="right"/>
              <w:rPr>
                <w:rFonts w:cs="Arial"/>
                <w:b/>
                <w:szCs w:val="20"/>
              </w:rPr>
            </w:pPr>
            <w:r w:rsidRPr="00F14903">
              <w:rPr>
                <w:rFonts w:cs="Arial"/>
                <w:b/>
                <w:szCs w:val="20"/>
              </w:rPr>
              <w:t>Last Revision Date:</w:t>
            </w:r>
          </w:p>
        </w:tc>
        <w:tc>
          <w:tcPr>
            <w:tcW w:w="3060" w:type="dxa"/>
            <w:tcBorders>
              <w:top w:val="single" w:sz="6" w:space="0" w:color="auto"/>
              <w:bottom w:val="single" w:sz="6" w:space="0" w:color="auto"/>
            </w:tcBorders>
            <w:shd w:val="clear" w:color="auto" w:fill="F2F2F2"/>
          </w:tcPr>
          <w:p w:rsidR="005C100B" w:rsidRPr="00F14903" w:rsidRDefault="005C100B" w:rsidP="00A804EB">
            <w:pPr>
              <w:rPr>
                <w:rFonts w:cs="Arial"/>
                <w:szCs w:val="20"/>
              </w:rPr>
            </w:pPr>
          </w:p>
        </w:tc>
      </w:tr>
      <w:tr w:rsidR="005C100B" w:rsidRPr="00670215" w:rsidTr="00A804EB">
        <w:tc>
          <w:tcPr>
            <w:tcW w:w="2628" w:type="dxa"/>
            <w:gridSpan w:val="2"/>
            <w:tcBorders>
              <w:top w:val="single" w:sz="6" w:space="0" w:color="auto"/>
            </w:tcBorders>
          </w:tcPr>
          <w:p w:rsidR="005C100B" w:rsidRPr="00F14903" w:rsidRDefault="005C100B" w:rsidP="00A804EB">
            <w:pPr>
              <w:jc w:val="right"/>
              <w:rPr>
                <w:rFonts w:cs="Arial"/>
                <w:b/>
                <w:sz w:val="22"/>
                <w:szCs w:val="22"/>
              </w:rPr>
            </w:pPr>
            <w:r w:rsidRPr="00F14903">
              <w:rPr>
                <w:rFonts w:cs="Arial"/>
                <w:b/>
                <w:sz w:val="22"/>
                <w:szCs w:val="22"/>
              </w:rPr>
              <w:t>Actors:</w:t>
            </w:r>
          </w:p>
        </w:tc>
        <w:tc>
          <w:tcPr>
            <w:tcW w:w="7110" w:type="dxa"/>
            <w:gridSpan w:val="3"/>
            <w:tcBorders>
              <w:top w:val="single" w:sz="6" w:space="0" w:color="auto"/>
            </w:tcBorders>
          </w:tcPr>
          <w:p w:rsidR="005C100B" w:rsidRPr="00F14903" w:rsidRDefault="005C100B" w:rsidP="00A804EB">
            <w:pPr>
              <w:rPr>
                <w:rFonts w:cs="Arial"/>
                <w:szCs w:val="20"/>
              </w:rPr>
            </w:pPr>
            <w:r>
              <w:rPr>
                <w:rFonts w:cs="Arial"/>
                <w:szCs w:val="20"/>
              </w:rPr>
              <w:t>Thành viên</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Description:</w:t>
            </w:r>
          </w:p>
        </w:tc>
        <w:tc>
          <w:tcPr>
            <w:tcW w:w="7110" w:type="dxa"/>
            <w:gridSpan w:val="3"/>
          </w:tcPr>
          <w:p w:rsidR="005C100B" w:rsidRPr="00F14903" w:rsidRDefault="005C100B" w:rsidP="00A804EB">
            <w:pPr>
              <w:rPr>
                <w:rFonts w:cs="Arial"/>
                <w:szCs w:val="20"/>
              </w:rPr>
            </w:pPr>
            <w:r>
              <w:rPr>
                <w:rFonts w:cs="Arial"/>
                <w:szCs w:val="20"/>
              </w:rPr>
              <w:t>Thành viên xem thông tin cá nhân, phát hiện sai sót hoặc có thông tin cần thay đổi. Thành viên cập nhật lại thông tin cá nhân.</w:t>
            </w:r>
          </w:p>
        </w:tc>
      </w:tr>
      <w:tr w:rsidR="005C100B" w:rsidRPr="00670215" w:rsidTr="00A804EB">
        <w:trPr>
          <w:trHeight w:val="255"/>
        </w:trPr>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Preconditions:</w:t>
            </w:r>
          </w:p>
        </w:tc>
        <w:tc>
          <w:tcPr>
            <w:tcW w:w="7110" w:type="dxa"/>
            <w:gridSpan w:val="3"/>
          </w:tcPr>
          <w:p w:rsidR="005C100B" w:rsidRDefault="005C100B" w:rsidP="00E21961">
            <w:pPr>
              <w:pStyle w:val="ListParagraph"/>
              <w:numPr>
                <w:ilvl w:val="0"/>
                <w:numId w:val="6"/>
              </w:numPr>
              <w:rPr>
                <w:rFonts w:cs="Arial"/>
                <w:szCs w:val="20"/>
              </w:rPr>
            </w:pPr>
            <w:r w:rsidRPr="00BD35FC">
              <w:rPr>
                <w:rFonts w:cs="Arial"/>
                <w:szCs w:val="20"/>
              </w:rPr>
              <w:t>Thành viên đang trong phiên truy cập của mình.</w:t>
            </w:r>
          </w:p>
          <w:p w:rsidR="005C100B" w:rsidRPr="00BD35FC" w:rsidRDefault="005C100B" w:rsidP="00E21961">
            <w:pPr>
              <w:pStyle w:val="ListParagraph"/>
              <w:numPr>
                <w:ilvl w:val="0"/>
                <w:numId w:val="6"/>
              </w:numPr>
              <w:rPr>
                <w:rFonts w:cs="Arial"/>
                <w:szCs w:val="20"/>
              </w:rPr>
            </w:pPr>
            <w:r>
              <w:rPr>
                <w:rFonts w:cs="Arial"/>
                <w:szCs w:val="20"/>
              </w:rPr>
              <w:t>Thành viên xem thông tin cá nhân.</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Postconditions:</w:t>
            </w:r>
          </w:p>
        </w:tc>
        <w:tc>
          <w:tcPr>
            <w:tcW w:w="7110" w:type="dxa"/>
            <w:gridSpan w:val="3"/>
          </w:tcPr>
          <w:p w:rsidR="005C100B" w:rsidRPr="00F14903" w:rsidRDefault="005C100B" w:rsidP="00A804EB">
            <w:pPr>
              <w:rPr>
                <w:rFonts w:cs="Arial"/>
                <w:szCs w:val="20"/>
              </w:rPr>
            </w:pPr>
            <w:r>
              <w:rPr>
                <w:rFonts w:cs="Arial"/>
                <w:szCs w:val="20"/>
              </w:rPr>
              <w:t>Thông tin cá nhân được cập nhật.</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Normal Flow:</w:t>
            </w:r>
          </w:p>
        </w:tc>
        <w:tc>
          <w:tcPr>
            <w:tcW w:w="7110" w:type="dxa"/>
            <w:gridSpan w:val="3"/>
          </w:tcPr>
          <w:p w:rsidR="005C100B" w:rsidRDefault="005C100B" w:rsidP="00E21961">
            <w:pPr>
              <w:pStyle w:val="ListParagraph"/>
              <w:numPr>
                <w:ilvl w:val="0"/>
                <w:numId w:val="7"/>
              </w:numPr>
              <w:rPr>
                <w:rFonts w:cs="Arial"/>
                <w:szCs w:val="20"/>
              </w:rPr>
            </w:pPr>
            <w:r>
              <w:rPr>
                <w:rFonts w:cs="Arial"/>
                <w:szCs w:val="20"/>
              </w:rPr>
              <w:t>Thành viên chọn cập nhật thông tin cá nhân.</w:t>
            </w:r>
          </w:p>
          <w:p w:rsidR="005C100B" w:rsidRDefault="005C100B" w:rsidP="00E21961">
            <w:pPr>
              <w:pStyle w:val="ListParagraph"/>
              <w:numPr>
                <w:ilvl w:val="0"/>
                <w:numId w:val="7"/>
              </w:numPr>
              <w:rPr>
                <w:rFonts w:cs="Arial"/>
                <w:szCs w:val="20"/>
              </w:rPr>
            </w:pPr>
            <w:r>
              <w:rPr>
                <w:rFonts w:cs="Arial"/>
                <w:szCs w:val="20"/>
              </w:rPr>
              <w:t>Ứng dụng cho phép thành viên cập nhật thông tin cá nhân.</w:t>
            </w:r>
          </w:p>
          <w:p w:rsidR="005C100B" w:rsidRDefault="005C100B" w:rsidP="00E21961">
            <w:pPr>
              <w:pStyle w:val="ListParagraph"/>
              <w:numPr>
                <w:ilvl w:val="0"/>
                <w:numId w:val="7"/>
              </w:numPr>
              <w:rPr>
                <w:rFonts w:cs="Arial"/>
                <w:szCs w:val="20"/>
              </w:rPr>
            </w:pPr>
            <w:r>
              <w:rPr>
                <w:rFonts w:cs="Arial"/>
                <w:szCs w:val="20"/>
              </w:rPr>
              <w:t>Thành viên cập nhật thông tin và nhấn “cập nhật”</w:t>
            </w:r>
          </w:p>
          <w:p w:rsidR="005C100B" w:rsidRDefault="005C100B" w:rsidP="00E21961">
            <w:pPr>
              <w:pStyle w:val="ListParagraph"/>
              <w:numPr>
                <w:ilvl w:val="0"/>
                <w:numId w:val="7"/>
              </w:numPr>
              <w:rPr>
                <w:rFonts w:cs="Arial"/>
                <w:szCs w:val="20"/>
              </w:rPr>
            </w:pPr>
            <w:r>
              <w:rPr>
                <w:rFonts w:cs="Arial"/>
                <w:szCs w:val="20"/>
              </w:rPr>
              <w:t>Ứng dụng gửi thông tin thành viên về hệ thống cập nhật.</w:t>
            </w:r>
          </w:p>
          <w:p w:rsidR="005C100B" w:rsidRPr="00BD35FC" w:rsidRDefault="005C100B" w:rsidP="00E21961">
            <w:pPr>
              <w:pStyle w:val="ListParagraph"/>
              <w:numPr>
                <w:ilvl w:val="0"/>
                <w:numId w:val="7"/>
              </w:numPr>
              <w:rPr>
                <w:rFonts w:cs="Arial"/>
                <w:szCs w:val="20"/>
              </w:rPr>
            </w:pPr>
            <w:r>
              <w:rPr>
                <w:rFonts w:cs="Arial"/>
                <w:szCs w:val="20"/>
              </w:rPr>
              <w:t>Ứng dụng thông báo cập nhật thành công và trả về giao diện thông tin cá nhân để thành viên kiểm tra lại.</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Ex</w:t>
            </w:r>
            <w:r>
              <w:rPr>
                <w:rFonts w:cs="Arial"/>
                <w:b/>
                <w:sz w:val="22"/>
                <w:szCs w:val="22"/>
              </w:rPr>
              <w:t>tens</w:t>
            </w:r>
            <w:r w:rsidRPr="00F14903">
              <w:rPr>
                <w:rFonts w:cs="Arial"/>
                <w:b/>
                <w:sz w:val="22"/>
                <w:szCs w:val="22"/>
              </w:rPr>
              <w:t>ions:</w:t>
            </w:r>
          </w:p>
        </w:tc>
        <w:tc>
          <w:tcPr>
            <w:tcW w:w="7110" w:type="dxa"/>
            <w:gridSpan w:val="3"/>
          </w:tcPr>
          <w:p w:rsidR="005C100B" w:rsidRDefault="005C100B" w:rsidP="00A804EB">
            <w:pPr>
              <w:rPr>
                <w:rFonts w:cs="Arial"/>
                <w:szCs w:val="20"/>
              </w:rPr>
            </w:pPr>
            <w:r>
              <w:rPr>
                <w:rFonts w:cs="Arial"/>
                <w:szCs w:val="20"/>
              </w:rPr>
              <w:t xml:space="preserve">3a. Trong bước 3 của </w:t>
            </w:r>
            <w:r>
              <w:rPr>
                <w:rFonts w:cs="Arial"/>
              </w:rPr>
              <w:t>“Normal Flow”</w:t>
            </w:r>
            <w:r>
              <w:rPr>
                <w:rFonts w:cs="Arial"/>
                <w:szCs w:val="20"/>
              </w:rPr>
              <w:t>, nếu thành viên để trống phần thông tin bắt buộc:</w:t>
            </w:r>
          </w:p>
          <w:p w:rsidR="005C100B" w:rsidRPr="00E15BDB" w:rsidRDefault="005C100B" w:rsidP="00A804EB">
            <w:pPr>
              <w:ind w:left="360"/>
              <w:rPr>
                <w:rFonts w:cs="Arial"/>
                <w:szCs w:val="20"/>
              </w:rPr>
            </w:pPr>
            <w:r>
              <w:rPr>
                <w:rFonts w:cs="Arial"/>
                <w:szCs w:val="20"/>
              </w:rPr>
              <w:t xml:space="preserve">3a1. </w:t>
            </w:r>
            <w:r w:rsidRPr="00E15BDB">
              <w:rPr>
                <w:rFonts w:cs="Arial"/>
                <w:szCs w:val="20"/>
              </w:rPr>
              <w:t>Ứng dụng yêu cầu nhập lại thông tin.</w:t>
            </w:r>
          </w:p>
          <w:p w:rsidR="005C100B" w:rsidRPr="00E15BDB" w:rsidRDefault="005C100B" w:rsidP="00A804EB">
            <w:pPr>
              <w:ind w:left="360"/>
              <w:rPr>
                <w:rFonts w:cs="Arial"/>
                <w:szCs w:val="20"/>
              </w:rPr>
            </w:pPr>
            <w:r>
              <w:rPr>
                <w:rFonts w:cs="Arial"/>
                <w:szCs w:val="20"/>
              </w:rPr>
              <w:t xml:space="preserve">3a2. </w:t>
            </w:r>
            <w:r w:rsidRPr="00E15BDB">
              <w:rPr>
                <w:rFonts w:cs="Arial"/>
                <w:szCs w:val="20"/>
              </w:rPr>
              <w:t>Tiếp tục bước 4.</w:t>
            </w:r>
          </w:p>
          <w:p w:rsidR="005C100B" w:rsidRDefault="005C100B" w:rsidP="00A804EB">
            <w:pPr>
              <w:rPr>
                <w:rFonts w:cs="Arial"/>
                <w:szCs w:val="20"/>
              </w:rPr>
            </w:pPr>
          </w:p>
          <w:p w:rsidR="005C100B" w:rsidRDefault="005C100B" w:rsidP="00A804EB">
            <w:pPr>
              <w:rPr>
                <w:rFonts w:cs="Arial"/>
                <w:szCs w:val="20"/>
              </w:rPr>
            </w:pPr>
            <w:r>
              <w:rPr>
                <w:rFonts w:cs="Arial"/>
                <w:szCs w:val="20"/>
              </w:rPr>
              <w:t xml:space="preserve">3b. Trong bước 3 của </w:t>
            </w:r>
            <w:r>
              <w:rPr>
                <w:rFonts w:cs="Arial"/>
              </w:rPr>
              <w:t>“Normal Flow”</w:t>
            </w:r>
            <w:r>
              <w:rPr>
                <w:rFonts w:cs="Arial"/>
                <w:szCs w:val="20"/>
              </w:rPr>
              <w:t>, nếu thành viên cập nhật lỗi định dạng email:</w:t>
            </w:r>
          </w:p>
          <w:p w:rsidR="005C100B" w:rsidRPr="0015000E" w:rsidRDefault="005C100B" w:rsidP="00A804EB">
            <w:pPr>
              <w:ind w:left="360"/>
              <w:rPr>
                <w:rFonts w:cs="Arial"/>
                <w:szCs w:val="20"/>
              </w:rPr>
            </w:pPr>
            <w:r>
              <w:rPr>
                <w:rFonts w:cs="Arial"/>
                <w:szCs w:val="20"/>
              </w:rPr>
              <w:t xml:space="preserve">3b1. </w:t>
            </w:r>
            <w:r w:rsidRPr="0015000E">
              <w:rPr>
                <w:rFonts w:cs="Arial"/>
                <w:szCs w:val="20"/>
              </w:rPr>
              <w:t>Ứng dụng yêu cầu nhập lại email.</w:t>
            </w:r>
          </w:p>
          <w:p w:rsidR="005C100B" w:rsidRPr="0015000E" w:rsidRDefault="005C100B" w:rsidP="00A804EB">
            <w:pPr>
              <w:ind w:left="360"/>
              <w:rPr>
                <w:rFonts w:cs="Arial"/>
                <w:szCs w:val="20"/>
              </w:rPr>
            </w:pPr>
            <w:r>
              <w:rPr>
                <w:rFonts w:cs="Arial"/>
                <w:szCs w:val="20"/>
              </w:rPr>
              <w:t xml:space="preserve">3b2. </w:t>
            </w:r>
            <w:r w:rsidRPr="0015000E">
              <w:rPr>
                <w:rFonts w:cs="Arial"/>
                <w:szCs w:val="20"/>
              </w:rPr>
              <w:t>Tiếp tục bước 4.</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Includes:</w:t>
            </w:r>
          </w:p>
        </w:tc>
        <w:tc>
          <w:tcPr>
            <w:tcW w:w="7110" w:type="dxa"/>
            <w:gridSpan w:val="3"/>
          </w:tcPr>
          <w:p w:rsidR="005C100B" w:rsidRPr="00F14903" w:rsidRDefault="005C100B" w:rsidP="00A804EB">
            <w:pPr>
              <w:rPr>
                <w:rFonts w:cs="Arial"/>
                <w:szCs w:val="20"/>
              </w:rPr>
            </w:pP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Frequency of Use:</w:t>
            </w:r>
          </w:p>
        </w:tc>
        <w:tc>
          <w:tcPr>
            <w:tcW w:w="7110" w:type="dxa"/>
            <w:gridSpan w:val="3"/>
          </w:tcPr>
          <w:p w:rsidR="005C100B" w:rsidRPr="00F14903" w:rsidRDefault="005C100B" w:rsidP="00A804EB">
            <w:pPr>
              <w:rPr>
                <w:rFonts w:cs="Arial"/>
                <w:szCs w:val="20"/>
              </w:rPr>
            </w:pPr>
            <w:r>
              <w:rPr>
                <w:rFonts w:cs="Arial"/>
                <w:szCs w:val="20"/>
              </w:rPr>
              <w:t>Thỉnh thoảng</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Special Requirements:</w:t>
            </w:r>
          </w:p>
        </w:tc>
        <w:tc>
          <w:tcPr>
            <w:tcW w:w="7110" w:type="dxa"/>
            <w:gridSpan w:val="3"/>
          </w:tcPr>
          <w:p w:rsidR="005C100B" w:rsidRPr="00F14903" w:rsidRDefault="005C100B" w:rsidP="00A804EB">
            <w:pPr>
              <w:rPr>
                <w:rFonts w:cs="Arial"/>
                <w:szCs w:val="20"/>
              </w:rPr>
            </w:pPr>
            <w:r>
              <w:rPr>
                <w:rFonts w:cs="Arial"/>
                <w:szCs w:val="20"/>
              </w:rPr>
              <w:t>Mã thành viên không được phép cập nhật bởi thành viên</w:t>
            </w: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Assumptions:</w:t>
            </w:r>
          </w:p>
        </w:tc>
        <w:tc>
          <w:tcPr>
            <w:tcW w:w="7110" w:type="dxa"/>
            <w:gridSpan w:val="3"/>
          </w:tcPr>
          <w:p w:rsidR="005C100B" w:rsidRPr="00F14903" w:rsidRDefault="005C100B" w:rsidP="00A804EB">
            <w:pPr>
              <w:rPr>
                <w:rFonts w:cs="Arial"/>
                <w:szCs w:val="20"/>
              </w:rPr>
            </w:pPr>
          </w:p>
        </w:tc>
      </w:tr>
      <w:tr w:rsidR="005C100B" w:rsidRPr="00670215" w:rsidTr="00A804EB">
        <w:tc>
          <w:tcPr>
            <w:tcW w:w="2628" w:type="dxa"/>
            <w:gridSpan w:val="2"/>
          </w:tcPr>
          <w:p w:rsidR="005C100B" w:rsidRPr="00F14903" w:rsidRDefault="005C100B" w:rsidP="00A804EB">
            <w:pPr>
              <w:jc w:val="right"/>
              <w:rPr>
                <w:rFonts w:cs="Arial"/>
                <w:b/>
                <w:sz w:val="22"/>
                <w:szCs w:val="22"/>
              </w:rPr>
            </w:pPr>
            <w:r w:rsidRPr="00F14903">
              <w:rPr>
                <w:rFonts w:cs="Arial"/>
                <w:b/>
                <w:sz w:val="22"/>
                <w:szCs w:val="22"/>
              </w:rPr>
              <w:t>Notes and Issues:</w:t>
            </w:r>
          </w:p>
        </w:tc>
        <w:tc>
          <w:tcPr>
            <w:tcW w:w="7110" w:type="dxa"/>
            <w:gridSpan w:val="3"/>
          </w:tcPr>
          <w:p w:rsidR="005C100B" w:rsidRPr="00F14903" w:rsidRDefault="005C100B" w:rsidP="00A804EB">
            <w:pPr>
              <w:rPr>
                <w:rFonts w:cs="Arial"/>
                <w:szCs w:val="20"/>
              </w:rPr>
            </w:pPr>
          </w:p>
        </w:tc>
      </w:tr>
    </w:tbl>
    <w:p w:rsidR="005C0A99" w:rsidRPr="00B94FD4" w:rsidRDefault="005C0A99" w:rsidP="00642069">
      <w:pPr>
        <w:pStyle w:val="Heading2"/>
        <w:numPr>
          <w:ilvl w:val="0"/>
          <w:numId w:val="0"/>
        </w:numPr>
      </w:pPr>
    </w:p>
    <w:sectPr w:rsidR="005C0A99" w:rsidRPr="00B94FD4"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4FC" w:rsidRDefault="00D474FC">
      <w:r>
        <w:separator/>
      </w:r>
    </w:p>
  </w:endnote>
  <w:endnote w:type="continuationSeparator" w:id="0">
    <w:p w:rsidR="00D474FC" w:rsidRDefault="00D47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1254A5">
      <w:rPr>
        <w:noProof/>
        <w:sz w:val="12"/>
        <w:szCs w:val="12"/>
      </w:rPr>
      <w:t>7</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555944">
      <w:rPr>
        <w:noProof/>
        <w:sz w:val="12"/>
        <w:szCs w:val="12"/>
      </w:rPr>
      <w:t>9/18/2016</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4FC" w:rsidRDefault="00D474FC">
      <w:r>
        <w:separator/>
      </w:r>
    </w:p>
  </w:footnote>
  <w:footnote w:type="continuationSeparator" w:id="0">
    <w:p w:rsidR="00D474FC" w:rsidRDefault="00D474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 w15:restartNumberingAfterBreak="0">
    <w:nsid w:val="2A6C22A3"/>
    <w:multiLevelType w:val="hybridMultilevel"/>
    <w:tmpl w:val="4A74B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5744D"/>
    <w:multiLevelType w:val="hybridMultilevel"/>
    <w:tmpl w:val="ACBA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00079"/>
    <w:multiLevelType w:val="hybridMultilevel"/>
    <w:tmpl w:val="4A2C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3562E"/>
    <w:multiLevelType w:val="hybridMultilevel"/>
    <w:tmpl w:val="582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BEE5FA5"/>
    <w:multiLevelType w:val="hybridMultilevel"/>
    <w:tmpl w:val="B224AC68"/>
    <w:lvl w:ilvl="0" w:tplc="8C10DE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 w:numId="8">
    <w:abstractNumId w:val="7"/>
  </w:num>
  <w:num w:numId="9">
    <w:abstractNumId w:val="5"/>
    <w:lvlOverride w:ilvl="0">
      <w:startOverride w:val="1"/>
    </w:lvlOverride>
    <w:lvlOverride w:ilvl="1">
      <w:startOverride w:val="2"/>
    </w:lvlOverride>
    <w:lvlOverride w:ilvl="2">
      <w:startOverride w:val="3"/>
    </w:lvlOverride>
  </w:num>
  <w:num w:numId="10">
    <w:abstractNumId w:val="5"/>
    <w:lvlOverride w:ilvl="0">
      <w:startOverride w:val="1"/>
    </w:lvlOverride>
    <w:lvlOverride w:ilvl="1">
      <w:startOverride w:val="2"/>
    </w:lvlOverride>
    <w:lvlOverride w:ilvl="2">
      <w:startOverride w:val="5"/>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204C6"/>
    <w:rsid w:val="00021266"/>
    <w:rsid w:val="00024188"/>
    <w:rsid w:val="00032406"/>
    <w:rsid w:val="00033BE8"/>
    <w:rsid w:val="0004452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E275F"/>
    <w:rsid w:val="000E3300"/>
    <w:rsid w:val="000F15B8"/>
    <w:rsid w:val="000F1D74"/>
    <w:rsid w:val="001035B5"/>
    <w:rsid w:val="0010541A"/>
    <w:rsid w:val="00105E19"/>
    <w:rsid w:val="00111840"/>
    <w:rsid w:val="00111CBF"/>
    <w:rsid w:val="00117877"/>
    <w:rsid w:val="001254A5"/>
    <w:rsid w:val="00131833"/>
    <w:rsid w:val="00133949"/>
    <w:rsid w:val="0013598B"/>
    <w:rsid w:val="001370F0"/>
    <w:rsid w:val="001439D6"/>
    <w:rsid w:val="0015000E"/>
    <w:rsid w:val="00162D96"/>
    <w:rsid w:val="0016386E"/>
    <w:rsid w:val="0016604E"/>
    <w:rsid w:val="00171A2E"/>
    <w:rsid w:val="00172FBF"/>
    <w:rsid w:val="00173597"/>
    <w:rsid w:val="00173B29"/>
    <w:rsid w:val="0018525C"/>
    <w:rsid w:val="00193E23"/>
    <w:rsid w:val="0019457E"/>
    <w:rsid w:val="001A01F6"/>
    <w:rsid w:val="001A2628"/>
    <w:rsid w:val="001B5C03"/>
    <w:rsid w:val="001C2ED1"/>
    <w:rsid w:val="001D075B"/>
    <w:rsid w:val="001D0B0E"/>
    <w:rsid w:val="001D1CAD"/>
    <w:rsid w:val="001D7434"/>
    <w:rsid w:val="001E2264"/>
    <w:rsid w:val="002002AF"/>
    <w:rsid w:val="00206E3D"/>
    <w:rsid w:val="002103D8"/>
    <w:rsid w:val="00214AFA"/>
    <w:rsid w:val="00221637"/>
    <w:rsid w:val="00227B62"/>
    <w:rsid w:val="002510AE"/>
    <w:rsid w:val="00255761"/>
    <w:rsid w:val="0026136A"/>
    <w:rsid w:val="002618D3"/>
    <w:rsid w:val="0027397B"/>
    <w:rsid w:val="00276689"/>
    <w:rsid w:val="002824E2"/>
    <w:rsid w:val="002A117C"/>
    <w:rsid w:val="002A1A60"/>
    <w:rsid w:val="002A2883"/>
    <w:rsid w:val="002A3021"/>
    <w:rsid w:val="002A7590"/>
    <w:rsid w:val="002B65C7"/>
    <w:rsid w:val="002B69BB"/>
    <w:rsid w:val="002C112E"/>
    <w:rsid w:val="002C1910"/>
    <w:rsid w:val="002D5DCC"/>
    <w:rsid w:val="002D7DB0"/>
    <w:rsid w:val="002E2A3B"/>
    <w:rsid w:val="002E3799"/>
    <w:rsid w:val="002E6736"/>
    <w:rsid w:val="00300C0D"/>
    <w:rsid w:val="00304A81"/>
    <w:rsid w:val="00306F22"/>
    <w:rsid w:val="00307F5A"/>
    <w:rsid w:val="00314D94"/>
    <w:rsid w:val="0032700A"/>
    <w:rsid w:val="00335409"/>
    <w:rsid w:val="00340AF8"/>
    <w:rsid w:val="003416E1"/>
    <w:rsid w:val="003459D8"/>
    <w:rsid w:val="003527E7"/>
    <w:rsid w:val="0036089E"/>
    <w:rsid w:val="003618D2"/>
    <w:rsid w:val="00372093"/>
    <w:rsid w:val="00373C28"/>
    <w:rsid w:val="0037418E"/>
    <w:rsid w:val="003839F0"/>
    <w:rsid w:val="00386C1B"/>
    <w:rsid w:val="0039037F"/>
    <w:rsid w:val="00393465"/>
    <w:rsid w:val="003A0F85"/>
    <w:rsid w:val="003A237A"/>
    <w:rsid w:val="003A34CA"/>
    <w:rsid w:val="003A6300"/>
    <w:rsid w:val="003A6D89"/>
    <w:rsid w:val="003B0351"/>
    <w:rsid w:val="003B23D2"/>
    <w:rsid w:val="003D1C59"/>
    <w:rsid w:val="003D3F9B"/>
    <w:rsid w:val="003E2945"/>
    <w:rsid w:val="003E2CAB"/>
    <w:rsid w:val="003E2CB7"/>
    <w:rsid w:val="003E3014"/>
    <w:rsid w:val="003E45EF"/>
    <w:rsid w:val="003F10EC"/>
    <w:rsid w:val="003F32B1"/>
    <w:rsid w:val="003F568C"/>
    <w:rsid w:val="00411B30"/>
    <w:rsid w:val="00415991"/>
    <w:rsid w:val="004219BF"/>
    <w:rsid w:val="00424450"/>
    <w:rsid w:val="0042519A"/>
    <w:rsid w:val="00456596"/>
    <w:rsid w:val="0045695A"/>
    <w:rsid w:val="00456F52"/>
    <w:rsid w:val="00460935"/>
    <w:rsid w:val="0046336B"/>
    <w:rsid w:val="00464C9F"/>
    <w:rsid w:val="0046579E"/>
    <w:rsid w:val="00484911"/>
    <w:rsid w:val="00485A2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D6B5F"/>
    <w:rsid w:val="004E1FC4"/>
    <w:rsid w:val="004E770F"/>
    <w:rsid w:val="00510F7B"/>
    <w:rsid w:val="005111A9"/>
    <w:rsid w:val="00514E3F"/>
    <w:rsid w:val="0052078C"/>
    <w:rsid w:val="00521E8C"/>
    <w:rsid w:val="00532270"/>
    <w:rsid w:val="00535E76"/>
    <w:rsid w:val="00541CF9"/>
    <w:rsid w:val="00545B77"/>
    <w:rsid w:val="0055091B"/>
    <w:rsid w:val="00555944"/>
    <w:rsid w:val="00557499"/>
    <w:rsid w:val="005631E1"/>
    <w:rsid w:val="00573B58"/>
    <w:rsid w:val="00575794"/>
    <w:rsid w:val="005932A3"/>
    <w:rsid w:val="00593619"/>
    <w:rsid w:val="005A5C9D"/>
    <w:rsid w:val="005B4215"/>
    <w:rsid w:val="005C0A99"/>
    <w:rsid w:val="005C100B"/>
    <w:rsid w:val="005C1BA9"/>
    <w:rsid w:val="005C5471"/>
    <w:rsid w:val="005D6F5D"/>
    <w:rsid w:val="005D7E8E"/>
    <w:rsid w:val="005F2AA3"/>
    <w:rsid w:val="005F6FE4"/>
    <w:rsid w:val="0061161F"/>
    <w:rsid w:val="006120A2"/>
    <w:rsid w:val="0061219D"/>
    <w:rsid w:val="00613BD8"/>
    <w:rsid w:val="00615DD3"/>
    <w:rsid w:val="00620882"/>
    <w:rsid w:val="00623E80"/>
    <w:rsid w:val="00642069"/>
    <w:rsid w:val="00642359"/>
    <w:rsid w:val="00644DF5"/>
    <w:rsid w:val="006462E2"/>
    <w:rsid w:val="00653997"/>
    <w:rsid w:val="006651B4"/>
    <w:rsid w:val="00670215"/>
    <w:rsid w:val="00672AB7"/>
    <w:rsid w:val="006741A1"/>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06631"/>
    <w:rsid w:val="007102E3"/>
    <w:rsid w:val="007164FF"/>
    <w:rsid w:val="00722A41"/>
    <w:rsid w:val="00730DD3"/>
    <w:rsid w:val="00732539"/>
    <w:rsid w:val="007339DD"/>
    <w:rsid w:val="0073707C"/>
    <w:rsid w:val="00737360"/>
    <w:rsid w:val="00741A16"/>
    <w:rsid w:val="007475C3"/>
    <w:rsid w:val="00751AF7"/>
    <w:rsid w:val="00751F43"/>
    <w:rsid w:val="00756D82"/>
    <w:rsid w:val="00760743"/>
    <w:rsid w:val="00766193"/>
    <w:rsid w:val="00767733"/>
    <w:rsid w:val="007678DE"/>
    <w:rsid w:val="00771BAA"/>
    <w:rsid w:val="007761FD"/>
    <w:rsid w:val="0078103B"/>
    <w:rsid w:val="00781BC4"/>
    <w:rsid w:val="00793ACF"/>
    <w:rsid w:val="007A74F2"/>
    <w:rsid w:val="007C2383"/>
    <w:rsid w:val="007C45DF"/>
    <w:rsid w:val="007C6E6D"/>
    <w:rsid w:val="007D16E2"/>
    <w:rsid w:val="007D79E2"/>
    <w:rsid w:val="007E0F4F"/>
    <w:rsid w:val="007E7FAB"/>
    <w:rsid w:val="007F1BC6"/>
    <w:rsid w:val="007F2D38"/>
    <w:rsid w:val="0080560A"/>
    <w:rsid w:val="00812EDF"/>
    <w:rsid w:val="00813BCC"/>
    <w:rsid w:val="00817452"/>
    <w:rsid w:val="008178DE"/>
    <w:rsid w:val="00823A07"/>
    <w:rsid w:val="008313B8"/>
    <w:rsid w:val="00842AEE"/>
    <w:rsid w:val="0086399A"/>
    <w:rsid w:val="00872068"/>
    <w:rsid w:val="00883C9E"/>
    <w:rsid w:val="00884F85"/>
    <w:rsid w:val="008971E8"/>
    <w:rsid w:val="008A02DD"/>
    <w:rsid w:val="008A7D25"/>
    <w:rsid w:val="008B4356"/>
    <w:rsid w:val="008B53BC"/>
    <w:rsid w:val="008C668D"/>
    <w:rsid w:val="008E47AD"/>
    <w:rsid w:val="008F4322"/>
    <w:rsid w:val="009005ED"/>
    <w:rsid w:val="009008E3"/>
    <w:rsid w:val="0091135D"/>
    <w:rsid w:val="00912828"/>
    <w:rsid w:val="00933EFD"/>
    <w:rsid w:val="00935DD0"/>
    <w:rsid w:val="00947012"/>
    <w:rsid w:val="009570BC"/>
    <w:rsid w:val="00957494"/>
    <w:rsid w:val="00960F0D"/>
    <w:rsid w:val="00975A8D"/>
    <w:rsid w:val="009770D3"/>
    <w:rsid w:val="009839AC"/>
    <w:rsid w:val="00984378"/>
    <w:rsid w:val="00984E64"/>
    <w:rsid w:val="009A4AD6"/>
    <w:rsid w:val="009B028B"/>
    <w:rsid w:val="009C5758"/>
    <w:rsid w:val="009C7692"/>
    <w:rsid w:val="009E334E"/>
    <w:rsid w:val="009E6B6F"/>
    <w:rsid w:val="009F6041"/>
    <w:rsid w:val="00A024DC"/>
    <w:rsid w:val="00A02833"/>
    <w:rsid w:val="00A0331E"/>
    <w:rsid w:val="00A148E4"/>
    <w:rsid w:val="00A205BE"/>
    <w:rsid w:val="00A20D49"/>
    <w:rsid w:val="00A21FFC"/>
    <w:rsid w:val="00A22D8E"/>
    <w:rsid w:val="00A31F62"/>
    <w:rsid w:val="00A40096"/>
    <w:rsid w:val="00A42154"/>
    <w:rsid w:val="00A56ABF"/>
    <w:rsid w:val="00A6280F"/>
    <w:rsid w:val="00A63A5E"/>
    <w:rsid w:val="00A65A27"/>
    <w:rsid w:val="00A77D76"/>
    <w:rsid w:val="00A805F6"/>
    <w:rsid w:val="00A814C9"/>
    <w:rsid w:val="00A81AAA"/>
    <w:rsid w:val="00A820CA"/>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22CB"/>
    <w:rsid w:val="00B1335E"/>
    <w:rsid w:val="00B22189"/>
    <w:rsid w:val="00B26F17"/>
    <w:rsid w:val="00B27F77"/>
    <w:rsid w:val="00B35F3A"/>
    <w:rsid w:val="00B363E9"/>
    <w:rsid w:val="00B47B12"/>
    <w:rsid w:val="00B51091"/>
    <w:rsid w:val="00B7049E"/>
    <w:rsid w:val="00B70599"/>
    <w:rsid w:val="00B8211E"/>
    <w:rsid w:val="00B82749"/>
    <w:rsid w:val="00B86E5C"/>
    <w:rsid w:val="00B94BF1"/>
    <w:rsid w:val="00B94DE8"/>
    <w:rsid w:val="00B94FD4"/>
    <w:rsid w:val="00B97194"/>
    <w:rsid w:val="00BA51D3"/>
    <w:rsid w:val="00BB08ED"/>
    <w:rsid w:val="00BB295D"/>
    <w:rsid w:val="00BB31CB"/>
    <w:rsid w:val="00BC03FF"/>
    <w:rsid w:val="00BC3352"/>
    <w:rsid w:val="00BD35FC"/>
    <w:rsid w:val="00BD71B1"/>
    <w:rsid w:val="00BE064E"/>
    <w:rsid w:val="00BE1D8D"/>
    <w:rsid w:val="00BE33D1"/>
    <w:rsid w:val="00BF0E9E"/>
    <w:rsid w:val="00BF2258"/>
    <w:rsid w:val="00BF3061"/>
    <w:rsid w:val="00BF3692"/>
    <w:rsid w:val="00BF5B2D"/>
    <w:rsid w:val="00C0424B"/>
    <w:rsid w:val="00C06540"/>
    <w:rsid w:val="00C27A5A"/>
    <w:rsid w:val="00C40149"/>
    <w:rsid w:val="00C42F26"/>
    <w:rsid w:val="00C4467F"/>
    <w:rsid w:val="00C50666"/>
    <w:rsid w:val="00C54D24"/>
    <w:rsid w:val="00C55BC5"/>
    <w:rsid w:val="00C613F0"/>
    <w:rsid w:val="00C65E57"/>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C66C2"/>
    <w:rsid w:val="00CD0645"/>
    <w:rsid w:val="00CD4C86"/>
    <w:rsid w:val="00CE057B"/>
    <w:rsid w:val="00CF336A"/>
    <w:rsid w:val="00CF4920"/>
    <w:rsid w:val="00D01B00"/>
    <w:rsid w:val="00D12BD9"/>
    <w:rsid w:val="00D16A4B"/>
    <w:rsid w:val="00D2196A"/>
    <w:rsid w:val="00D2200D"/>
    <w:rsid w:val="00D3727D"/>
    <w:rsid w:val="00D37D9D"/>
    <w:rsid w:val="00D40C30"/>
    <w:rsid w:val="00D4161B"/>
    <w:rsid w:val="00D43700"/>
    <w:rsid w:val="00D474FC"/>
    <w:rsid w:val="00D514C2"/>
    <w:rsid w:val="00D54652"/>
    <w:rsid w:val="00D558F4"/>
    <w:rsid w:val="00D5597F"/>
    <w:rsid w:val="00D62CB1"/>
    <w:rsid w:val="00D8046E"/>
    <w:rsid w:val="00D835BC"/>
    <w:rsid w:val="00D8448A"/>
    <w:rsid w:val="00D85326"/>
    <w:rsid w:val="00DA0C37"/>
    <w:rsid w:val="00DA45BD"/>
    <w:rsid w:val="00DA6943"/>
    <w:rsid w:val="00DB4393"/>
    <w:rsid w:val="00DC11FC"/>
    <w:rsid w:val="00DC5CA0"/>
    <w:rsid w:val="00DC762D"/>
    <w:rsid w:val="00DD1195"/>
    <w:rsid w:val="00DE2F97"/>
    <w:rsid w:val="00DE7786"/>
    <w:rsid w:val="00DF5673"/>
    <w:rsid w:val="00E0158F"/>
    <w:rsid w:val="00E06FA8"/>
    <w:rsid w:val="00E111EE"/>
    <w:rsid w:val="00E138FB"/>
    <w:rsid w:val="00E13EA8"/>
    <w:rsid w:val="00E15BDB"/>
    <w:rsid w:val="00E1649F"/>
    <w:rsid w:val="00E21961"/>
    <w:rsid w:val="00E254DD"/>
    <w:rsid w:val="00E30D6A"/>
    <w:rsid w:val="00E3305C"/>
    <w:rsid w:val="00E330DB"/>
    <w:rsid w:val="00E537A2"/>
    <w:rsid w:val="00E64427"/>
    <w:rsid w:val="00E773DC"/>
    <w:rsid w:val="00E80797"/>
    <w:rsid w:val="00E80D4D"/>
    <w:rsid w:val="00E81A56"/>
    <w:rsid w:val="00E82AEA"/>
    <w:rsid w:val="00E83808"/>
    <w:rsid w:val="00E879DF"/>
    <w:rsid w:val="00E906D9"/>
    <w:rsid w:val="00E91696"/>
    <w:rsid w:val="00E968A9"/>
    <w:rsid w:val="00EA30AC"/>
    <w:rsid w:val="00EA4D1A"/>
    <w:rsid w:val="00EA7F41"/>
    <w:rsid w:val="00EC1182"/>
    <w:rsid w:val="00EC23A7"/>
    <w:rsid w:val="00EC391A"/>
    <w:rsid w:val="00EC6A6F"/>
    <w:rsid w:val="00ED0E13"/>
    <w:rsid w:val="00ED412F"/>
    <w:rsid w:val="00ED5FAA"/>
    <w:rsid w:val="00ED67A9"/>
    <w:rsid w:val="00EF76AE"/>
    <w:rsid w:val="00F003A5"/>
    <w:rsid w:val="00F13B64"/>
    <w:rsid w:val="00F147B6"/>
    <w:rsid w:val="00F14903"/>
    <w:rsid w:val="00F211BB"/>
    <w:rsid w:val="00F251B1"/>
    <w:rsid w:val="00F305F6"/>
    <w:rsid w:val="00F511AE"/>
    <w:rsid w:val="00F522FD"/>
    <w:rsid w:val="00F5468C"/>
    <w:rsid w:val="00F67974"/>
    <w:rsid w:val="00F73C1A"/>
    <w:rsid w:val="00F8254A"/>
    <w:rsid w:val="00F85866"/>
    <w:rsid w:val="00F97243"/>
    <w:rsid w:val="00F978EC"/>
    <w:rsid w:val="00FB3005"/>
    <w:rsid w:val="00FB3CF6"/>
    <w:rsid w:val="00FB6545"/>
    <w:rsid w:val="00FC22ED"/>
    <w:rsid w:val="00FD06CF"/>
    <w:rsid w:val="00FF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3B741"/>
  <w15:docId w15:val="{670AC31A-FFF0-40DC-892A-08308DBA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lang w:eastAsia="en-US"/>
    </w:rPr>
  </w:style>
  <w:style w:type="paragraph" w:styleId="Heading1">
    <w:name w:val="heading 1"/>
    <w:aliases w:val="h1"/>
    <w:next w:val="Normal"/>
    <w:qFormat/>
    <w:rsid w:val="00670215"/>
    <w:pPr>
      <w:keepNext/>
      <w:numPr>
        <w:numId w:val="2"/>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2"/>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2"/>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lang w:eastAsia="en-US"/>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lang w:eastAsia="en-US"/>
    </w:rPr>
  </w:style>
  <w:style w:type="character" w:customStyle="1" w:styleId="Heading5Char">
    <w:name w:val="Heading 5 Char"/>
    <w:basedOn w:val="DefaultParagraphFont"/>
    <w:link w:val="Heading5"/>
    <w:rsid w:val="000D1E0B"/>
    <w:rPr>
      <w:rFonts w:ascii="Calibri" w:hAnsi="Calibri"/>
      <w:b/>
      <w:bCs/>
      <w:i/>
      <w:iCs/>
      <w:sz w:val="26"/>
      <w:szCs w:val="26"/>
      <w:lang w:eastAsia="en-US"/>
    </w:rPr>
  </w:style>
  <w:style w:type="character" w:customStyle="1" w:styleId="Heading6Char">
    <w:name w:val="Heading 6 Char"/>
    <w:basedOn w:val="DefaultParagraphFont"/>
    <w:link w:val="Heading6"/>
    <w:rsid w:val="000D1E0B"/>
    <w:rPr>
      <w:rFonts w:ascii="Calibri" w:hAnsi="Calibri"/>
      <w:b/>
      <w:bCs/>
      <w:sz w:val="22"/>
      <w:szCs w:val="22"/>
      <w:lang w:eastAsia="en-US"/>
    </w:rPr>
  </w:style>
  <w:style w:type="character" w:customStyle="1" w:styleId="Heading7Char">
    <w:name w:val="Heading 7 Char"/>
    <w:basedOn w:val="DefaultParagraphFont"/>
    <w:link w:val="Heading7"/>
    <w:semiHidden/>
    <w:rsid w:val="000D1E0B"/>
    <w:rPr>
      <w:rFonts w:ascii="Calibri" w:hAnsi="Calibri"/>
      <w:szCs w:val="24"/>
      <w:lang w:eastAsia="en-US"/>
    </w:rPr>
  </w:style>
  <w:style w:type="character" w:customStyle="1" w:styleId="Heading8Char">
    <w:name w:val="Heading 8 Char"/>
    <w:basedOn w:val="DefaultParagraphFont"/>
    <w:link w:val="Heading8"/>
    <w:semiHidden/>
    <w:rsid w:val="000D1E0B"/>
    <w:rPr>
      <w:rFonts w:ascii="Calibri" w:hAnsi="Calibri"/>
      <w:i/>
      <w:iCs/>
      <w:szCs w:val="24"/>
      <w:lang w:eastAsia="en-US"/>
    </w:rPr>
  </w:style>
  <w:style w:type="character" w:customStyle="1" w:styleId="Heading9Char">
    <w:name w:val="Heading 9 Char"/>
    <w:basedOn w:val="DefaultParagraphFont"/>
    <w:link w:val="Heading9"/>
    <w:semiHidden/>
    <w:rsid w:val="000D1E0B"/>
    <w:rPr>
      <w:rFonts w:ascii="Cambria" w:hAnsi="Cambria"/>
      <w:sz w:val="22"/>
      <w:szCs w:val="22"/>
      <w:lang w:eastAsia="en-US"/>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2E64A92-8E64-46C6-8AC3-03700827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Template>
  <TotalTime>470</TotalTime>
  <Pages>8</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9425</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Duyên Bùi</cp:lastModifiedBy>
  <cp:revision>57</cp:revision>
  <cp:lastPrinted>2009-02-05T12:31:00Z</cp:lastPrinted>
  <dcterms:created xsi:type="dcterms:W3CDTF">2012-10-01T15:07:00Z</dcterms:created>
  <dcterms:modified xsi:type="dcterms:W3CDTF">2016-09-18T02:52:00Z</dcterms:modified>
</cp:coreProperties>
</file>